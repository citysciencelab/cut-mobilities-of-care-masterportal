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77E1" w:rsidRPr="00BC71CF" w:rsidRDefault="00175C8D" w:rsidP="00B64E5C">
      <w:r w:rsidRPr="00BC71CF">
        <w:rPr>
          <w:noProof/>
          <w:lang w:eastAsia="zh-CN"/>
        </w:rPr>
        <w:drawing>
          <wp:anchor distT="0" distB="0" distL="114300" distR="114300" simplePos="0" relativeHeight="251657215" behindDoc="1" locked="0" layoutInCell="0" allowOverlap="1" wp14:anchorId="471CAC2C" wp14:editId="3205EB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675" cy="7559675"/>
            <wp:effectExtent l="0" t="0" r="3175" b="3175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09-27_sb_0064._CMYK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755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E8C" w:rsidRPr="00BC71CF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7456" behindDoc="0" locked="0" layoutInCell="0" allowOverlap="1" wp14:anchorId="2822AD98" wp14:editId="556A6826">
                <wp:simplePos x="0" y="0"/>
                <wp:positionH relativeFrom="page">
                  <wp:posOffset>361950</wp:posOffset>
                </wp:positionH>
                <wp:positionV relativeFrom="page">
                  <wp:posOffset>7991475</wp:posOffset>
                </wp:positionV>
                <wp:extent cx="4787900" cy="1381125"/>
                <wp:effectExtent l="0" t="0" r="0" b="0"/>
                <wp:wrapNone/>
                <wp:docPr id="11" name="Textfeld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7900" cy="1381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alias w:val="Kommentare"/>
                              <w:tag w:val=""/>
                              <w:id w:val="-267935156"/>
        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        <w:text w:multiLine="1"/>
                            </w:sdtPr>
                            <w:sdtEndPr/>
                            <w:sdtContent>
                              <w:p w:rsidR="0084183F" w:rsidRPr="002C157E" w:rsidRDefault="00D52751" w:rsidP="00336188">
                                <w:pPr>
                                  <w:pStyle w:val="Unter-Untertitel"/>
                                </w:pPr>
                                <w:r>
                                  <w:t>Inbetriebnahme und Konfiguration des</w:t>
                                </w:r>
                                <w:r w:rsidR="0084183F">
                                  <w:t xml:space="preserve"> </w:t>
                                </w:r>
                                <w:r>
                                  <w:t>Touchtables für DIPAS</w:t>
                                </w:r>
                                <w:r>
                                  <w:br/>
                                </w:r>
                                <w:r>
                                  <w:br/>
                                  <w:t>Stand: Januar 2019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11" o:spid="_x0000_s1026" type="#_x0000_t202" style="position:absolute;left:0;text-align:left;margin-left:28.5pt;margin-top:629.25pt;width:377pt;height:108.7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" o:allowincell="f" filled="f" stroked="f" strokeweight=".5pt">
                <v:textbox>
                  <w:txbxContent>
                    <w:sdt>
                      <w:sdtPr>
                        <w:alias w:val="Kommentare"/>
                        <w:tag w:val=""/>
                        <w:id w:val="-267935156"/>
  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  <w:text w:multiLine="1"/>
                      </w:sdtPr>
                      <w:sdtEndPr/>
                      <w:sdtContent>
                        <w:p w:rsidR="0084183F" w:rsidRPr="002C157E" w:rsidRDefault="00D52751" w:rsidP="00336188">
                          <w:pPr>
                            <w:pStyle w:val="Unter-Untertitel"/>
                          </w:pPr>
                          <w:r>
                            <w:t>Inbetriebnahme und Konfiguration des</w:t>
                          </w:r>
                          <w:r w:rsidR="0084183F">
                            <w:t xml:space="preserve"> </w:t>
                          </w:r>
                          <w:r>
                            <w:t>Touchtables für DIPAS</w:t>
                          </w:r>
                          <w:r>
                            <w:br/>
                          </w:r>
                          <w:r>
                            <w:br/>
                            <w:t>Stand: Januar 2019</w:t>
                          </w:r>
                        </w:p>
                      </w:sdtContent>
                    </w:sdt>
                  </w:txbxContent>
                </v:textbox>
                <w10:wrap anchorx="page" anchory="page"/>
              </v:shape>
            </w:pict>
          </mc:Fallback>
        </mc:AlternateContent>
      </w:r>
      <w:r w:rsidR="00914E8C">
        <w:rPr>
          <w:noProof/>
          <w:lang w:eastAsia="zh-CN"/>
        </w:rPr>
        <w:drawing>
          <wp:anchor distT="0" distB="0" distL="114300" distR="114300" simplePos="0" relativeHeight="251672576" behindDoc="0" locked="0" layoutInCell="0" allowOverlap="1" wp14:anchorId="6E2A6207" wp14:editId="6AFF99C8">
            <wp:simplePos x="0" y="0"/>
            <wp:positionH relativeFrom="page">
              <wp:posOffset>450215</wp:posOffset>
            </wp:positionH>
            <wp:positionV relativeFrom="page">
              <wp:posOffset>9609455</wp:posOffset>
            </wp:positionV>
            <wp:extent cx="1638000" cy="468000"/>
            <wp:effectExtent l="0" t="0" r="635" b="8255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K - LGV - Logo + Schrift - weiß.ep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723E" w:rsidRPr="00BC71CF">
        <w:rPr>
          <w:noProof/>
          <w:lang w:eastAsia="zh-CN"/>
        </w:rPr>
        <w:drawing>
          <wp:anchor distT="0" distB="0" distL="114300" distR="114300" simplePos="0" relativeHeight="251658751" behindDoc="1" locked="0" layoutInCell="0" allowOverlap="1" wp14:anchorId="6ABB7594" wp14:editId="349AAC92">
            <wp:simplePos x="0" y="0"/>
            <wp:positionH relativeFrom="page">
              <wp:posOffset>0</wp:posOffset>
            </wp:positionH>
            <wp:positionV relativeFrom="page">
              <wp:posOffset>7200899</wp:posOffset>
            </wp:positionV>
            <wp:extent cx="7559675" cy="3514725"/>
            <wp:effectExtent l="0" t="0" r="3175" b="9525"/>
            <wp:wrapNone/>
            <wp:docPr id="12" name="Grafik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au - Erste Seit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6D8A" w:rsidRPr="00BC71CF">
        <w:rPr>
          <w:noProof/>
          <w:lang w:eastAsia="zh-CN"/>
        </w:rPr>
        <w:drawing>
          <wp:anchor distT="0" distB="0" distL="114300" distR="114300" simplePos="0" relativeHeight="251670528" behindDoc="1" locked="0" layoutInCell="0" allowOverlap="1" wp14:anchorId="2CDB35E8" wp14:editId="70AFC917">
            <wp:simplePos x="0" y="0"/>
            <wp:positionH relativeFrom="page">
              <wp:posOffset>5508625</wp:posOffset>
            </wp:positionH>
            <wp:positionV relativeFrom="page">
              <wp:posOffset>9177655</wp:posOffset>
            </wp:positionV>
            <wp:extent cx="1389600" cy="903600"/>
            <wp:effectExtent l="0" t="0" r="1270" b="0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H_Logo_unter_4c_negativ.ep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600" cy="9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A3A" w:rsidRPr="00BC71CF">
        <w:rPr>
          <w:noProof/>
          <w:lang w:eastAsia="zh-CN"/>
        </w:rPr>
        <w:drawing>
          <wp:anchor distT="0" distB="0" distL="114300" distR="114300" simplePos="0" relativeHeight="251668480" behindDoc="1" locked="0" layoutInCell="0" allowOverlap="1" wp14:anchorId="22C25FF5" wp14:editId="15E8035D">
            <wp:simplePos x="0" y="0"/>
            <wp:positionH relativeFrom="column">
              <wp:posOffset>-900430</wp:posOffset>
            </wp:positionH>
            <wp:positionV relativeFrom="page">
              <wp:posOffset>7007469</wp:posOffset>
            </wp:positionV>
            <wp:extent cx="5257498" cy="1008000"/>
            <wp:effectExtent l="0" t="0" r="635" b="0"/>
            <wp:wrapNone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g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990"/>
                    <a:stretch/>
                  </pic:blipFill>
                  <pic:spPr bwMode="auto">
                    <a:xfrm>
                      <a:off x="0" y="0"/>
                      <a:ext cx="5275467" cy="101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4FCC" w:rsidRPr="00BC71CF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0" allowOverlap="1" wp14:anchorId="00D5B399" wp14:editId="21579986">
                <wp:simplePos x="0" y="0"/>
                <wp:positionH relativeFrom="page">
                  <wp:posOffset>358445</wp:posOffset>
                </wp:positionH>
                <wp:positionV relativeFrom="page">
                  <wp:posOffset>7051853</wp:posOffset>
                </wp:positionV>
                <wp:extent cx="3960000" cy="848563"/>
                <wp:effectExtent l="0" t="0" r="0" b="0"/>
                <wp:wrapNone/>
                <wp:docPr id="10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0000" cy="8485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alias w:val="Titel"/>
                              <w:tag w:val=""/>
                              <w:id w:val="25925857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84183F" w:rsidRPr="00F42471" w:rsidRDefault="0084183F" w:rsidP="00F42471">
                                <w:pPr>
                                  <w:pStyle w:val="Titel"/>
                                </w:pPr>
                                <w:r>
                                  <w:t>Dokumentation</w:t>
                                </w:r>
                              </w:p>
                            </w:sdtContent>
                          </w:sdt>
                          <w:sdt>
                            <w:sdtPr>
                              <w:alias w:val="Betreff"/>
                              <w:tag w:val=""/>
                              <w:id w:val="143039974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84183F" w:rsidRDefault="00D52751" w:rsidP="00F42471">
                                <w:pPr>
                                  <w:pStyle w:val="Untertitel"/>
                                </w:pPr>
                                <w:r>
                                  <w:t>Touchtable DIPAS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10" o:spid="_x0000_s1027" type="#_x0000_t202" style="position:absolute;left:0;text-align:left;margin-left:28.2pt;margin-top:555.25pt;width:311.8pt;height:66.8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" o:allowincell="f" filled="f" stroked="f" strokeweight=".5pt">
                <v:textbox>
                  <w:txbxContent>
                    <w:sdt>
                      <w:sdtPr>
                        <w:alias w:val="Titel"/>
                        <w:tag w:val=""/>
                        <w:id w:val="259258573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EndPr/>
                      <w:sdtContent>
                        <w:p w:rsidR="0084183F" w:rsidRPr="00F42471" w:rsidRDefault="0084183F" w:rsidP="00F42471">
                          <w:pPr>
                            <w:pStyle w:val="Titel"/>
                          </w:pPr>
                          <w:r>
                            <w:t>Dokumentation</w:t>
                          </w:r>
                        </w:p>
                      </w:sdtContent>
                    </w:sdt>
                    <w:sdt>
                      <w:sdtPr>
                        <w:alias w:val="Betreff"/>
                        <w:tag w:val=""/>
                        <w:id w:val="1430399749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EndPr/>
                      <w:sdtContent>
                        <w:p w:rsidR="0084183F" w:rsidRDefault="00D52751" w:rsidP="00F42471">
                          <w:pPr>
                            <w:pStyle w:val="Untertitel"/>
                          </w:pPr>
                          <w:r>
                            <w:t>Touchtable DIPAS</w:t>
                          </w:r>
                        </w:p>
                      </w:sdtContent>
                    </w:sdt>
                  </w:txbxContent>
                </v:textbox>
                <w10:wrap anchorx="page" anchory="page"/>
              </v:shape>
            </w:pict>
          </mc:Fallback>
        </mc:AlternateContent>
      </w:r>
    </w:p>
    <w:p w:rsidR="006900DA" w:rsidRDefault="006900DA" w:rsidP="00B64E5C">
      <w:pPr>
        <w:pStyle w:val="Inhaltsverzeichnisberschrift"/>
        <w:spacing w:line="360" w:lineRule="auto"/>
        <w:rPr>
          <w:rFonts w:eastAsiaTheme="minorHAnsi"/>
        </w:rPr>
        <w:sectPr w:rsidR="006900DA" w:rsidSect="00111167">
          <w:headerReference w:type="even" r:id="rId15"/>
          <w:headerReference w:type="default" r:id="rId16"/>
          <w:footerReference w:type="even" r:id="rId17"/>
          <w:footerReference w:type="default" r:id="rId18"/>
          <w:type w:val="oddPage"/>
          <w:pgSz w:w="11907" w:h="16839" w:code="9"/>
          <w:pgMar w:top="1418" w:right="1418" w:bottom="1134" w:left="1418" w:header="709" w:footer="709" w:gutter="0"/>
          <w:cols w:space="708"/>
          <w:titlePg/>
          <w:docGrid w:linePitch="360"/>
        </w:sectPr>
      </w:pPr>
    </w:p>
    <w:sdt>
      <w:sdtPr>
        <w:alias w:val="Autor"/>
        <w:tag w:val=""/>
        <w:id w:val="-760447925"/>
        <w:placeholder>
          <w:docPart w:val="6F67787498EB4413965CBF709D41CB9B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p w:rsidR="00F178EA" w:rsidRPr="00D52751" w:rsidRDefault="00D52751" w:rsidP="00B64E5C">
          <w:pPr>
            <w:pStyle w:val="ImpressumSeite2"/>
            <w:spacing w:line="360" w:lineRule="auto"/>
          </w:pPr>
          <w:r w:rsidRPr="00D52751">
            <w:t>Dietzel, Robert</w:t>
          </w:r>
        </w:p>
      </w:sdtContent>
    </w:sdt>
    <w:p w:rsidR="00F178EA" w:rsidRPr="00B03F5C" w:rsidRDefault="00F178EA" w:rsidP="00B64E5C">
      <w:pPr>
        <w:pStyle w:val="ImpressumSeite2"/>
        <w:spacing w:line="360" w:lineRule="auto"/>
      </w:pPr>
      <w:r w:rsidRPr="00B03F5C">
        <w:t>Freie und Hansestadt Hamburg</w:t>
      </w:r>
    </w:p>
    <w:sdt>
      <w:sdtPr>
        <w:alias w:val="Firma"/>
        <w:tag w:val=""/>
        <w:id w:val="-708874227"/>
        <w:placeholder>
          <w:docPart w:val="58B4FDF8364B4E1DB6EE17B2A83B60BA"/>
        </w:placeholder>
        <w:dataBinding w:prefixMappings="xmlns:ns0='http://schemas.openxmlformats.org/officeDocument/2006/extended-properties' " w:xpath="/ns0:Properties[1]/ns0:Company[1]" w:storeItemID="{6668398D-A668-4E3E-A5EB-62B293D839F1}"/>
        <w:text/>
      </w:sdtPr>
      <w:sdtEndPr/>
      <w:sdtContent>
        <w:p w:rsidR="00F178EA" w:rsidRPr="00B03F5C" w:rsidRDefault="008176F1" w:rsidP="00B64E5C">
          <w:pPr>
            <w:pStyle w:val="ImpressumSeite2"/>
            <w:spacing w:line="360" w:lineRule="auto"/>
          </w:pPr>
          <w:r>
            <w:t>Landesbetrieb Geoinformation und Vermessung</w:t>
          </w:r>
        </w:p>
      </w:sdtContent>
    </w:sdt>
    <w:sdt>
      <w:sdtPr>
        <w:alias w:val="Firmenadresse"/>
        <w:tag w:val=""/>
        <w:id w:val="-1643110351"/>
        <w:placeholder>
          <w:docPart w:val="3DC9079AEB23498AB19531E9EE795055"/>
        </w:placeholder>
        <w:dataBinding w:prefixMappings="xmlns:ns0='http://schemas.microsoft.com/office/2006/coverPageProps' " w:xpath="/ns0:CoverPageProperties[1]/ns0:CompanyAddress[1]" w:storeItemID="{55AF091B-3C7A-41E3-B477-F2FDAA23CFDA}"/>
        <w:text w:multiLine="1"/>
      </w:sdtPr>
      <w:sdtEndPr/>
      <w:sdtContent>
        <w:p w:rsidR="00F178EA" w:rsidRDefault="008176F1" w:rsidP="00B64E5C">
          <w:pPr>
            <w:pStyle w:val="ImpressumSeite2"/>
            <w:spacing w:line="360" w:lineRule="auto"/>
          </w:pPr>
          <w:r>
            <w:t>Neuenfelder Straße 19</w:t>
          </w:r>
          <w:r>
            <w:br/>
            <w:t>21109 Hamburg</w:t>
          </w:r>
        </w:p>
      </w:sdtContent>
    </w:sdt>
    <w:p w:rsidR="00F42471" w:rsidRDefault="00F42471" w:rsidP="00B64E5C">
      <w:pPr>
        <w:pStyle w:val="ImpressumSeite2"/>
        <w:spacing w:line="360" w:lineRule="auto"/>
      </w:pPr>
    </w:p>
    <w:p w:rsidR="00F178EA" w:rsidRPr="00D52751" w:rsidRDefault="00F178EA" w:rsidP="00B64E5C">
      <w:pPr>
        <w:pStyle w:val="ImpressumSeite2"/>
        <w:spacing w:line="360" w:lineRule="auto"/>
      </w:pPr>
      <w:r w:rsidRPr="00D52751">
        <w:t>Tel:</w:t>
      </w:r>
      <w:r w:rsidRPr="00D52751">
        <w:tab/>
      </w:r>
      <w:sdt>
        <w:sdtPr>
          <w:alias w:val="Firmentelefonnummer"/>
          <w:tag w:val=""/>
          <w:id w:val="-1556533645"/>
          <w:placeholder>
            <w:docPart w:val="0F98EF02D8294B7CB23296B0FFABC637"/>
          </w:placeholder>
          <w:dataBinding w:prefixMappings="xmlns:ns0='http://schemas.microsoft.com/office/2006/coverPageProps' " w:xpath="/ns0:CoverPageProperties[1]/ns0:CompanyPhone[1]" w:storeItemID="{55AF091B-3C7A-41E3-B477-F2FDAA23CFDA}"/>
          <w:text/>
        </w:sdtPr>
        <w:sdtEndPr/>
        <w:sdtContent>
          <w:r w:rsidR="008176F1" w:rsidRPr="00D52751">
            <w:t>+49 40 428.26-</w:t>
          </w:r>
          <w:r w:rsidR="00D52751" w:rsidRPr="00D52751">
            <w:t>5638</w:t>
          </w:r>
        </w:sdtContent>
      </w:sdt>
    </w:p>
    <w:p w:rsidR="00F42471" w:rsidRPr="00D52751" w:rsidRDefault="00F42471" w:rsidP="00B64E5C">
      <w:pPr>
        <w:pStyle w:val="ImpressumSeite2"/>
        <w:spacing w:line="360" w:lineRule="auto"/>
      </w:pPr>
      <w:r w:rsidRPr="00D52751">
        <w:t>E-Mail:</w:t>
      </w:r>
      <w:r w:rsidRPr="00D52751">
        <w:tab/>
      </w:r>
      <w:sdt>
        <w:sdtPr>
          <w:alias w:val="Firmen-E-Mail-Adresse"/>
          <w:tag w:val=""/>
          <w:id w:val="-1004197519"/>
          <w:placeholder>
            <w:docPart w:val="12E46C1F64D947A589429B8B54FDB451"/>
          </w:placeholder>
          <w:dataBinding w:prefixMappings="xmlns:ns0='http://schemas.microsoft.com/office/2006/coverPageProps' " w:xpath="/ns0:CoverPageProperties[1]/ns0:CompanyEmail[1]" w:storeItemID="{55AF091B-3C7A-41E3-B477-F2FDAA23CFDA}"/>
          <w:text/>
        </w:sdtPr>
        <w:sdtEndPr/>
        <w:sdtContent>
          <w:r w:rsidR="00D52751" w:rsidRPr="00D52751">
            <w:t>robert.dietzel</w:t>
          </w:r>
          <w:r w:rsidR="008176F1" w:rsidRPr="00D52751">
            <w:t>@gv.hamburg.de</w:t>
          </w:r>
        </w:sdtContent>
      </w:sdt>
    </w:p>
    <w:p w:rsidR="00336188" w:rsidRPr="00D52751" w:rsidRDefault="00336188" w:rsidP="00B64E5C">
      <w:pPr>
        <w:pStyle w:val="ImpressumSeite2"/>
        <w:spacing w:line="360" w:lineRule="auto"/>
        <w:sectPr w:rsidR="00336188" w:rsidRPr="00D52751" w:rsidSect="00F42471">
          <w:headerReference w:type="first" r:id="rId19"/>
          <w:footerReference w:type="first" r:id="rId20"/>
          <w:type w:val="evenPage"/>
          <w:pgSz w:w="11907" w:h="16839" w:code="9"/>
          <w:pgMar w:top="1418" w:right="1418" w:bottom="1418" w:left="1418" w:header="709" w:footer="709" w:gutter="0"/>
          <w:cols w:space="708"/>
          <w:vAlign w:val="bottom"/>
          <w:titlePg/>
          <w:docGrid w:linePitch="360"/>
        </w:sectPr>
      </w:pPr>
    </w:p>
    <w:p w:rsidR="00D37D36" w:rsidRDefault="00D37D36" w:rsidP="00D37D36">
      <w:pPr>
        <w:pStyle w:val="Inhaltsverzeichnisberschrift"/>
        <w:spacing w:line="360" w:lineRule="auto"/>
      </w:pPr>
      <w:bookmarkStart w:id="0" w:name="_Toc536617547"/>
      <w:bookmarkStart w:id="1" w:name="_Toc536617764"/>
      <w:bookmarkStart w:id="2" w:name="_Toc536617867"/>
      <w:r>
        <w:lastRenderedPageBreak/>
        <w:t>Inbetriebnahme des Touchtables</w:t>
      </w:r>
      <w:bookmarkEnd w:id="0"/>
      <w:bookmarkEnd w:id="1"/>
      <w:bookmarkEnd w:id="2"/>
    </w:p>
    <w:p w:rsidR="00D37D36" w:rsidRDefault="00D37D36" w:rsidP="00D37D36">
      <w:pPr>
        <w:pStyle w:val="Inhaltsverzeichnisberschrift"/>
        <w:spacing w:line="360" w:lineRule="auto"/>
      </w:pPr>
      <w:bookmarkStart w:id="3" w:name="_Toc536617868"/>
      <w:r>
        <w:lastRenderedPageBreak/>
        <w:t>Konfiguration des Browsers</w:t>
      </w:r>
      <w:bookmarkEnd w:id="3"/>
    </w:p>
    <w:p w:rsidR="00D37D36" w:rsidRDefault="00D37D36" w:rsidP="002E4B99">
      <w:pPr>
        <w:jc w:val="left"/>
        <w:rPr>
          <w:lang w:eastAsia="de-DE"/>
        </w:rPr>
      </w:pPr>
      <w:r>
        <w:rPr>
          <w:lang w:eastAsia="de-DE"/>
        </w:rPr>
        <w:t>Gestensteuerung des Browsers unterbinden.</w:t>
      </w:r>
    </w:p>
    <w:p w:rsidR="00D37D36" w:rsidRDefault="000C4C83" w:rsidP="000C4C83">
      <w:pPr>
        <w:tabs>
          <w:tab w:val="left" w:pos="5991"/>
        </w:tabs>
        <w:rPr>
          <w:lang w:eastAsia="de-DE"/>
        </w:rPr>
      </w:pPr>
      <w:r>
        <w:rPr>
          <w:lang w:eastAsia="de-DE"/>
        </w:rPr>
        <w:t xml:space="preserve">Durch das deaktivieren der chrome flag </w:t>
      </w:r>
      <w:r w:rsidRPr="000C4C83">
        <w:t xml:space="preserve"> </w:t>
      </w:r>
      <w:r w:rsidRPr="000C4C83">
        <w:rPr>
          <w:lang w:eastAsia="de-DE"/>
        </w:rPr>
        <w:t>#overscroll-history-navigation</w:t>
      </w:r>
      <w:r>
        <w:rPr>
          <w:lang w:eastAsia="de-DE"/>
        </w:rPr>
        <w:t xml:space="preserve"> wird die Reaktion auf eine Swipe-Bewegung mit 2 Fingern horizontal unterbunden.</w:t>
      </w:r>
    </w:p>
    <w:p w:rsidR="000C4C83" w:rsidRDefault="000C4C83" w:rsidP="000C4C83">
      <w:pPr>
        <w:tabs>
          <w:tab w:val="left" w:pos="5991"/>
        </w:tabs>
        <w:rPr>
          <w:lang w:eastAsia="de-DE"/>
        </w:rPr>
      </w:pPr>
      <w:r>
        <w:rPr>
          <w:lang w:eastAsia="de-DE"/>
        </w:rPr>
        <w:t>Setup:</w:t>
      </w:r>
    </w:p>
    <w:p w:rsidR="000C4C83" w:rsidRPr="000C4C83" w:rsidRDefault="000C4C83" w:rsidP="002E4B99">
      <w:pPr>
        <w:tabs>
          <w:tab w:val="left" w:pos="5991"/>
        </w:tabs>
        <w:jc w:val="left"/>
        <w:rPr>
          <w:lang w:eastAsia="de-DE"/>
        </w:rPr>
      </w:pPr>
      <w:r w:rsidRPr="000C4C83">
        <w:rPr>
          <w:lang w:eastAsia="de-DE"/>
        </w:rPr>
        <w:t>Notieren Sie „</w:t>
      </w:r>
      <w:r w:rsidRPr="000C4C83">
        <w:rPr>
          <w:i/>
          <w:lang w:eastAsia="de-DE"/>
        </w:rPr>
        <w:t>chrome://flags/#overscroll-history-navigation</w:t>
      </w:r>
      <w:r w:rsidRPr="000C4C83">
        <w:rPr>
          <w:lang w:eastAsia="de-DE"/>
        </w:rPr>
        <w:t>”</w:t>
      </w:r>
      <w:r>
        <w:rPr>
          <w:lang w:eastAsia="de-DE"/>
        </w:rPr>
        <w:t xml:space="preserve"> in der Adresszeile von Chrome. Bestätigen Sie </w:t>
      </w:r>
      <w:r w:rsidRPr="000C4C83">
        <w:rPr>
          <w:lang w:eastAsia="de-DE"/>
        </w:rPr>
        <w:t>und wählen Sie im rechten Dro</w:t>
      </w:r>
      <w:r w:rsidR="002E4B99">
        <w:rPr>
          <w:lang w:eastAsia="de-DE"/>
        </w:rPr>
        <w:t xml:space="preserve">pdown die Option </w:t>
      </w:r>
      <w:r w:rsidRPr="000C4C83">
        <w:rPr>
          <w:i/>
          <w:lang w:eastAsia="de-DE"/>
        </w:rPr>
        <w:t>deaktivieren</w:t>
      </w:r>
      <w:r>
        <w:rPr>
          <w:i/>
          <w:lang w:eastAsia="de-DE"/>
        </w:rPr>
        <w:t>.</w:t>
      </w:r>
      <w:bookmarkStart w:id="4" w:name="_GoBack"/>
      <w:bookmarkEnd w:id="4"/>
    </w:p>
    <w:sectPr w:rsidR="000C4C83" w:rsidRPr="000C4C83" w:rsidSect="00D52751">
      <w:headerReference w:type="even" r:id="rId21"/>
      <w:footerReference w:type="even" r:id="rId22"/>
      <w:pgSz w:w="11906" w:h="16838" w:code="9"/>
      <w:pgMar w:top="141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65F15" w:rsidRDefault="00165F15" w:rsidP="007A192A">
      <w:pPr>
        <w:spacing w:after="0" w:line="240" w:lineRule="auto"/>
      </w:pPr>
      <w:r>
        <w:separator/>
      </w:r>
    </w:p>
  </w:endnote>
  <w:endnote w:type="continuationSeparator" w:id="0">
    <w:p w:rsidR="00165F15" w:rsidRDefault="00165F15" w:rsidP="007A19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1" w:fontKey="{DE2983F0-A80E-4A35-B261-F63C33124BE6}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2" w:fontKey="{1BDB602D-E8C2-4CAD-941D-B5BC999851F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28747002-8DB9-4350-BC88-C2758DDE276D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4" w:fontKey="{AF01262D-67DE-49F2-B85D-85B5CA8E6A26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4183F" w:rsidRDefault="0084183F">
    <w:pPr>
      <w:pStyle w:val="Fuzeile"/>
    </w:pPr>
    <w:r>
      <w:rPr>
        <w:noProof/>
        <w:lang w:eastAsia="de-DE"/>
      </w:rPr>
      <w:fldChar w:fldCharType="begin"/>
    </w:r>
    <w:r>
      <w:rPr>
        <w:noProof/>
        <w:lang w:eastAsia="de-DE"/>
      </w:rPr>
      <w:instrText xml:space="preserve"> PAGE  \* roman  \* MERGEFORMAT </w:instrText>
    </w:r>
    <w:r>
      <w:rPr>
        <w:noProof/>
        <w:lang w:eastAsia="de-DE"/>
      </w:rPr>
      <w:fldChar w:fldCharType="separate"/>
    </w:r>
    <w:r>
      <w:rPr>
        <w:noProof/>
        <w:lang w:eastAsia="de-DE"/>
      </w:rPr>
      <w:t>ix</w:t>
    </w:r>
    <w:r>
      <w:rPr>
        <w:noProof/>
        <w:lang w:eastAsia="de-DE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4183F" w:rsidRDefault="0084183F">
    <w:pPr>
      <w:pStyle w:val="Fuzeile"/>
    </w:pPr>
    <w:r>
      <w:tab/>
    </w:r>
    <w:r>
      <w:tab/>
    </w:r>
    <w:r>
      <w:fldChar w:fldCharType="begin"/>
    </w:r>
    <w:r>
      <w:instrText xml:space="preserve"> PAGE  \* roman  \* MERGEFORMAT </w:instrText>
    </w:r>
    <w:r>
      <w:fldChar w:fldCharType="separate"/>
    </w:r>
    <w:r w:rsidR="000C4C83">
      <w:rPr>
        <w:noProof/>
      </w:rPr>
      <w:t>iii</w:t>
    </w:r>
    <w: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4183F" w:rsidRDefault="0084183F" w:rsidP="00E07102">
    <w:pPr>
      <w:pStyle w:val="LeereFuzeile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4183F" w:rsidRDefault="0084183F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65F15" w:rsidRDefault="00165F15" w:rsidP="007A192A">
      <w:pPr>
        <w:spacing w:after="0" w:line="240" w:lineRule="auto"/>
      </w:pPr>
      <w:r>
        <w:separator/>
      </w:r>
    </w:p>
  </w:footnote>
  <w:footnote w:type="continuationSeparator" w:id="0">
    <w:p w:rsidR="00165F15" w:rsidRDefault="00165F15" w:rsidP="007A19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4183F" w:rsidRDefault="0084183F">
    <w:pPr>
      <w:pStyle w:val="Kopfzeile"/>
    </w:pPr>
    <w:r>
      <w:fldChar w:fldCharType="begin"/>
    </w:r>
    <w:r>
      <w:instrText xml:space="preserve"> STYLEREF  Inhaltsverzeichnisüberschrift  \* MERGEFORMAT </w:instrText>
    </w:r>
    <w:r>
      <w:rPr>
        <w:noProof/>
      </w:rPr>
      <w:fldChar w:fldCharType="end"/>
    </w:r>
    <w:r>
      <w:tab/>
    </w:r>
    <w:r>
      <w:tab/>
    </w:r>
    <w:r w:rsidR="00165F15">
      <w:fldChar w:fldCharType="begin"/>
    </w:r>
    <w:r w:rsidR="00165F15">
      <w:instrText xml:space="preserve"> DOCPROPERTY  Title  \* MERGEFORMAT </w:instrText>
    </w:r>
    <w:r w:rsidR="00165F15">
      <w:fldChar w:fldCharType="separate"/>
    </w:r>
    <w:r>
      <w:t>Dokumentation</w:t>
    </w:r>
    <w:r w:rsidR="00165F15">
      <w:fldChar w:fldCharType="end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4183F" w:rsidRDefault="00165F15">
    <w:pPr>
      <w:pStyle w:val="Kopfzeile"/>
    </w:pPr>
    <w:r>
      <w:fldChar w:fldCharType="begin"/>
    </w:r>
    <w:r>
      <w:instrText xml:space="preserve"> DOCPROPERTY  Title  \* MERGEFORMAT </w:instrText>
    </w:r>
    <w:r>
      <w:fldChar w:fldCharType="separate"/>
    </w:r>
    <w:r w:rsidR="0084183F">
      <w:t>Dokumentation</w:t>
    </w:r>
    <w:r>
      <w:fldChar w:fldCharType="end"/>
    </w:r>
    <w:r w:rsidR="0084183F">
      <w:tab/>
    </w:r>
    <w:r w:rsidR="0084183F">
      <w:tab/>
    </w:r>
    <w:fldSimple w:instr=" STYLEREF  Inhaltsverzeichnisüberschrift  \* MERGEFORMAT ">
      <w:r w:rsidR="000C4C83">
        <w:rPr>
          <w:noProof/>
        </w:rPr>
        <w:t>Inbetriebnahme des Touchtables</w:t>
      </w:r>
    </w:fldSimple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55846431"/>
      <w:docPartObj>
        <w:docPartGallery w:val="Table of Contents"/>
        <w:docPartUnique/>
      </w:docPartObj>
    </w:sdtPr>
    <w:sdtEndPr>
      <w:rPr>
        <w:rFonts w:asciiTheme="minorHAnsi" w:eastAsiaTheme="minorHAnsi" w:hAnsiTheme="minorHAnsi" w:cstheme="minorBidi"/>
        <w:bCs/>
        <w:color w:val="auto"/>
        <w:sz w:val="24"/>
        <w:szCs w:val="24"/>
        <w:lang w:eastAsia="en-US"/>
      </w:rPr>
    </w:sdtEndPr>
    <w:sdtContent>
      <w:p w:rsidR="00282F73" w:rsidRDefault="00282F73">
        <w:pPr>
          <w:pStyle w:val="Inhaltsverzeichnisberschrift"/>
        </w:pPr>
        <w:r>
          <w:t>Inhalt</w:t>
        </w:r>
      </w:p>
      <w:p w:rsidR="00282F73" w:rsidRDefault="00282F73">
        <w:pPr>
          <w:pStyle w:val="Verzeichnis1"/>
          <w:rPr>
            <w:rFonts w:eastAsiaTheme="minorEastAsia"/>
            <w:noProof/>
            <w:sz w:val="22"/>
            <w:szCs w:val="22"/>
            <w:lang w:eastAsia="zh-CN"/>
          </w:rPr>
        </w:pPr>
        <w:r>
          <w:fldChar w:fldCharType="begin"/>
        </w:r>
        <w:r>
          <w:instrText xml:space="preserve"> TOC \o "1-3" \h \z \u </w:instrText>
        </w:r>
        <w:r>
          <w:fldChar w:fldCharType="separate"/>
        </w:r>
        <w:hyperlink w:anchor="_Toc536617867" w:history="1">
          <w:r w:rsidRPr="00DC3FEC">
            <w:rPr>
              <w:rStyle w:val="Hyperlink"/>
              <w:noProof/>
            </w:rPr>
            <w:t>Inbetriebnahme des Touchtables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_Toc536617867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0C4C83"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hyperlink>
      </w:p>
      <w:p w:rsidR="00282F73" w:rsidRDefault="00282F73">
        <w:pPr>
          <w:pStyle w:val="Verzeichnis1"/>
          <w:rPr>
            <w:rFonts w:eastAsiaTheme="minorEastAsia"/>
            <w:noProof/>
            <w:sz w:val="22"/>
            <w:szCs w:val="22"/>
            <w:lang w:eastAsia="zh-CN"/>
          </w:rPr>
        </w:pPr>
        <w:hyperlink w:anchor="_Toc536617868" w:history="1">
          <w:r w:rsidRPr="00DC3FEC">
            <w:rPr>
              <w:rStyle w:val="Hyperlink"/>
              <w:noProof/>
            </w:rPr>
            <w:t>Konfiguration des Browsers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_Toc536617868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0C4C83"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</w:hyperlink>
      </w:p>
      <w:p w:rsidR="00282F73" w:rsidRDefault="00282F73">
        <w:r>
          <w:rPr>
            <w:b/>
            <w:bCs/>
          </w:rPr>
          <w:fldChar w:fldCharType="end"/>
        </w:r>
      </w:p>
    </w:sdtContent>
  </w:sdt>
  <w:p w:rsidR="0084183F" w:rsidRPr="00CB294F" w:rsidRDefault="0084183F" w:rsidP="00CB294F">
    <w:pPr>
      <w:pStyle w:val="LeereKopfzeile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4183F" w:rsidRDefault="0084183F">
    <w:pPr>
      <w:pStyle w:val="Kopfzeile"/>
    </w:pPr>
    <w:r>
      <w:tab/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53687C"/>
    <w:multiLevelType w:val="hybridMultilevel"/>
    <w:tmpl w:val="50DA2A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FD56AD"/>
    <w:multiLevelType w:val="hybridMultilevel"/>
    <w:tmpl w:val="CD5CE1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5F0E0D"/>
    <w:multiLevelType w:val="hybridMultilevel"/>
    <w:tmpl w:val="6F52F6E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3F50186"/>
    <w:multiLevelType w:val="hybridMultilevel"/>
    <w:tmpl w:val="44C6ECA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4347242"/>
    <w:multiLevelType w:val="hybridMultilevel"/>
    <w:tmpl w:val="3EAA5A3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4C763D7"/>
    <w:multiLevelType w:val="hybridMultilevel"/>
    <w:tmpl w:val="DDC2087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5B64165"/>
    <w:multiLevelType w:val="hybridMultilevel"/>
    <w:tmpl w:val="E4BC9F8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F475BE9"/>
    <w:multiLevelType w:val="hybridMultilevel"/>
    <w:tmpl w:val="7C7C2D7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0A94B70"/>
    <w:multiLevelType w:val="hybridMultilevel"/>
    <w:tmpl w:val="9120F1E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10D45C3"/>
    <w:multiLevelType w:val="hybridMultilevel"/>
    <w:tmpl w:val="2218778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64E5E42"/>
    <w:multiLevelType w:val="hybridMultilevel"/>
    <w:tmpl w:val="C966E47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7DD2055"/>
    <w:multiLevelType w:val="hybridMultilevel"/>
    <w:tmpl w:val="13EC992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A7E10F7"/>
    <w:multiLevelType w:val="hybridMultilevel"/>
    <w:tmpl w:val="3208CD9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0383C97"/>
    <w:multiLevelType w:val="hybridMultilevel"/>
    <w:tmpl w:val="2C46E3D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47D7DF6"/>
    <w:multiLevelType w:val="hybridMultilevel"/>
    <w:tmpl w:val="F256731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5026565"/>
    <w:multiLevelType w:val="hybridMultilevel"/>
    <w:tmpl w:val="3FAC1E0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8643DF5"/>
    <w:multiLevelType w:val="hybridMultilevel"/>
    <w:tmpl w:val="AF60815C"/>
    <w:lvl w:ilvl="0" w:tplc="2C865C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9BD7516"/>
    <w:multiLevelType w:val="hybridMultilevel"/>
    <w:tmpl w:val="5150CC0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B0220F3"/>
    <w:multiLevelType w:val="hybridMultilevel"/>
    <w:tmpl w:val="7250010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00D0F1C"/>
    <w:multiLevelType w:val="hybridMultilevel"/>
    <w:tmpl w:val="8AD2165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0697086"/>
    <w:multiLevelType w:val="hybridMultilevel"/>
    <w:tmpl w:val="8DC676E4"/>
    <w:lvl w:ilvl="0" w:tplc="F19EF83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0D6390F"/>
    <w:multiLevelType w:val="hybridMultilevel"/>
    <w:tmpl w:val="8A8CC74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32A1068"/>
    <w:multiLevelType w:val="hybridMultilevel"/>
    <w:tmpl w:val="DF22B68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7B84EC0"/>
    <w:multiLevelType w:val="hybridMultilevel"/>
    <w:tmpl w:val="DCBA4DC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7E33DD5"/>
    <w:multiLevelType w:val="hybridMultilevel"/>
    <w:tmpl w:val="B0A8C9F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949716F"/>
    <w:multiLevelType w:val="hybridMultilevel"/>
    <w:tmpl w:val="F21CE4F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AA63BAB"/>
    <w:multiLevelType w:val="hybridMultilevel"/>
    <w:tmpl w:val="7E04BF0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E061C17"/>
    <w:multiLevelType w:val="hybridMultilevel"/>
    <w:tmpl w:val="9FFC0234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412616DD"/>
    <w:multiLevelType w:val="hybridMultilevel"/>
    <w:tmpl w:val="98F697A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961413A"/>
    <w:multiLevelType w:val="multilevel"/>
    <w:tmpl w:val="0F64B68A"/>
    <w:styleLink w:val="Kapitelnummerierung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4A351E10"/>
    <w:multiLevelType w:val="hybridMultilevel"/>
    <w:tmpl w:val="1E28606C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>
    <w:nsid w:val="4C8E1C1A"/>
    <w:multiLevelType w:val="hybridMultilevel"/>
    <w:tmpl w:val="DDA80DF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CBB7419"/>
    <w:multiLevelType w:val="hybridMultilevel"/>
    <w:tmpl w:val="43FEF80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4F413C5F"/>
    <w:multiLevelType w:val="hybridMultilevel"/>
    <w:tmpl w:val="E626CC2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26E04FF"/>
    <w:multiLevelType w:val="hybridMultilevel"/>
    <w:tmpl w:val="BA82B91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>
      <w:start w:val="1"/>
      <w:numFmt w:val="decimal"/>
      <w:lvlText w:val="%4."/>
      <w:lvlJc w:val="left"/>
      <w:pPr>
        <w:ind w:left="2880" w:hanging="360"/>
      </w:pPr>
    </w:lvl>
    <w:lvl w:ilvl="4" w:tplc="04070019">
      <w:start w:val="1"/>
      <w:numFmt w:val="lowerLetter"/>
      <w:lvlText w:val="%5."/>
      <w:lvlJc w:val="left"/>
      <w:pPr>
        <w:ind w:left="3600" w:hanging="360"/>
      </w:pPr>
    </w:lvl>
    <w:lvl w:ilvl="5" w:tplc="0407001B">
      <w:start w:val="1"/>
      <w:numFmt w:val="lowerRoman"/>
      <w:lvlText w:val="%6."/>
      <w:lvlJc w:val="right"/>
      <w:pPr>
        <w:ind w:left="4320" w:hanging="180"/>
      </w:pPr>
    </w:lvl>
    <w:lvl w:ilvl="6" w:tplc="0407000F">
      <w:start w:val="1"/>
      <w:numFmt w:val="decimal"/>
      <w:lvlText w:val="%7."/>
      <w:lvlJc w:val="left"/>
      <w:pPr>
        <w:ind w:left="5040" w:hanging="360"/>
      </w:pPr>
    </w:lvl>
    <w:lvl w:ilvl="7" w:tplc="04070019">
      <w:start w:val="1"/>
      <w:numFmt w:val="lowerLetter"/>
      <w:lvlText w:val="%8."/>
      <w:lvlJc w:val="left"/>
      <w:pPr>
        <w:ind w:left="5760" w:hanging="360"/>
      </w:pPr>
    </w:lvl>
    <w:lvl w:ilvl="8" w:tplc="0407001B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3215526"/>
    <w:multiLevelType w:val="hybridMultilevel"/>
    <w:tmpl w:val="B4A246B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4F16C73"/>
    <w:multiLevelType w:val="hybridMultilevel"/>
    <w:tmpl w:val="991AEDD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5537631B"/>
    <w:multiLevelType w:val="hybridMultilevel"/>
    <w:tmpl w:val="C0621BA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6F704D9"/>
    <w:multiLevelType w:val="hybridMultilevel"/>
    <w:tmpl w:val="580413C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57D003EA"/>
    <w:multiLevelType w:val="hybridMultilevel"/>
    <w:tmpl w:val="F512336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978255A"/>
    <w:multiLevelType w:val="hybridMultilevel"/>
    <w:tmpl w:val="6142B202"/>
    <w:lvl w:ilvl="0" w:tplc="0407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41">
    <w:nsid w:val="5BD77FDE"/>
    <w:multiLevelType w:val="multilevel"/>
    <w:tmpl w:val="69F41320"/>
    <w:lvl w:ilvl="0">
      <w:start w:val="1"/>
      <w:numFmt w:val="upperLetter"/>
      <w:pStyle w:val="Anhangberschrift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Anhangberschrift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Anhangberschrift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2">
    <w:nsid w:val="5D4B5703"/>
    <w:multiLevelType w:val="hybridMultilevel"/>
    <w:tmpl w:val="A0A8C18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058504E"/>
    <w:multiLevelType w:val="hybridMultilevel"/>
    <w:tmpl w:val="081EBC4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615539F2"/>
    <w:multiLevelType w:val="hybridMultilevel"/>
    <w:tmpl w:val="79C6196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615C56A0"/>
    <w:multiLevelType w:val="hybridMultilevel"/>
    <w:tmpl w:val="22B6E55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69065F70"/>
    <w:multiLevelType w:val="hybridMultilevel"/>
    <w:tmpl w:val="0A52551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6C7C1CF7"/>
    <w:multiLevelType w:val="hybridMultilevel"/>
    <w:tmpl w:val="A98CF2F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6CBE720A"/>
    <w:multiLevelType w:val="hybridMultilevel"/>
    <w:tmpl w:val="54406FF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70AD61D4"/>
    <w:multiLevelType w:val="hybridMultilevel"/>
    <w:tmpl w:val="BDEA41CE"/>
    <w:lvl w:ilvl="0" w:tplc="0407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50">
    <w:nsid w:val="73304B36"/>
    <w:multiLevelType w:val="multilevel"/>
    <w:tmpl w:val="23C80C1A"/>
    <w:lvl w:ilvl="0">
      <w:start w:val="1"/>
      <w:numFmt w:val="decimal"/>
      <w:pStyle w:val="berschrift1"/>
      <w:lvlText w:val="%1"/>
      <w:lvlJc w:val="left"/>
      <w:pPr>
        <w:ind w:left="432" w:hanging="432"/>
      </w:pPr>
      <w:rPr>
        <w:rFonts w:hint="default"/>
        <w:lang w:val="en-US"/>
      </w:r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1">
    <w:nsid w:val="7332174D"/>
    <w:multiLevelType w:val="hybridMultilevel"/>
    <w:tmpl w:val="4A74B9C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73681EC3"/>
    <w:multiLevelType w:val="hybridMultilevel"/>
    <w:tmpl w:val="67802BD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73E724BC"/>
    <w:multiLevelType w:val="hybridMultilevel"/>
    <w:tmpl w:val="8872F0D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74B91CE8"/>
    <w:multiLevelType w:val="hybridMultilevel"/>
    <w:tmpl w:val="69541EF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76365217"/>
    <w:multiLevelType w:val="hybridMultilevel"/>
    <w:tmpl w:val="11EA8A4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77BF353C"/>
    <w:multiLevelType w:val="hybridMultilevel"/>
    <w:tmpl w:val="EDB6E9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7B6A5942"/>
    <w:multiLevelType w:val="hybridMultilevel"/>
    <w:tmpl w:val="0052C39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7DB30C7A"/>
    <w:multiLevelType w:val="hybridMultilevel"/>
    <w:tmpl w:val="A9EA186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7F1633C3"/>
    <w:multiLevelType w:val="hybridMultilevel"/>
    <w:tmpl w:val="008EC4C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7FFE7A6D"/>
    <w:multiLevelType w:val="hybridMultilevel"/>
    <w:tmpl w:val="F40ABA5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</w:num>
  <w:num w:numId="2">
    <w:abstractNumId w:val="41"/>
  </w:num>
  <w:num w:numId="3">
    <w:abstractNumId w:val="50"/>
  </w:num>
  <w:num w:numId="4">
    <w:abstractNumId w:val="53"/>
  </w:num>
  <w:num w:numId="5">
    <w:abstractNumId w:val="12"/>
  </w:num>
  <w:num w:numId="6">
    <w:abstractNumId w:val="13"/>
  </w:num>
  <w:num w:numId="7">
    <w:abstractNumId w:val="21"/>
  </w:num>
  <w:num w:numId="8">
    <w:abstractNumId w:val="25"/>
  </w:num>
  <w:num w:numId="9">
    <w:abstractNumId w:val="4"/>
  </w:num>
  <w:num w:numId="10">
    <w:abstractNumId w:val="16"/>
  </w:num>
  <w:num w:numId="11">
    <w:abstractNumId w:val="44"/>
  </w:num>
  <w:num w:numId="12">
    <w:abstractNumId w:val="6"/>
  </w:num>
  <w:num w:numId="13">
    <w:abstractNumId w:val="46"/>
  </w:num>
  <w:num w:numId="14">
    <w:abstractNumId w:val="5"/>
  </w:num>
  <w:num w:numId="15">
    <w:abstractNumId w:val="45"/>
  </w:num>
  <w:num w:numId="16">
    <w:abstractNumId w:val="15"/>
  </w:num>
  <w:num w:numId="17">
    <w:abstractNumId w:val="8"/>
  </w:num>
  <w:num w:numId="18">
    <w:abstractNumId w:val="22"/>
  </w:num>
  <w:num w:numId="19">
    <w:abstractNumId w:val="9"/>
  </w:num>
  <w:num w:numId="20">
    <w:abstractNumId w:val="54"/>
  </w:num>
  <w:num w:numId="21">
    <w:abstractNumId w:val="47"/>
  </w:num>
  <w:num w:numId="22">
    <w:abstractNumId w:val="56"/>
  </w:num>
  <w:num w:numId="23">
    <w:abstractNumId w:val="43"/>
  </w:num>
  <w:num w:numId="24">
    <w:abstractNumId w:val="7"/>
  </w:num>
  <w:num w:numId="25">
    <w:abstractNumId w:val="35"/>
  </w:num>
  <w:num w:numId="26">
    <w:abstractNumId w:val="24"/>
  </w:num>
  <w:num w:numId="27">
    <w:abstractNumId w:val="58"/>
  </w:num>
  <w:num w:numId="28">
    <w:abstractNumId w:val="52"/>
  </w:num>
  <w:num w:numId="29">
    <w:abstractNumId w:val="26"/>
  </w:num>
  <w:num w:numId="30">
    <w:abstractNumId w:val="42"/>
  </w:num>
  <w:num w:numId="31">
    <w:abstractNumId w:val="23"/>
  </w:num>
  <w:num w:numId="32">
    <w:abstractNumId w:val="31"/>
  </w:num>
  <w:num w:numId="33">
    <w:abstractNumId w:val="33"/>
  </w:num>
  <w:num w:numId="34">
    <w:abstractNumId w:val="20"/>
  </w:num>
  <w:num w:numId="35">
    <w:abstractNumId w:val="10"/>
  </w:num>
  <w:num w:numId="36">
    <w:abstractNumId w:val="19"/>
  </w:num>
  <w:num w:numId="37">
    <w:abstractNumId w:val="32"/>
  </w:num>
  <w:num w:numId="38">
    <w:abstractNumId w:val="36"/>
  </w:num>
  <w:num w:numId="39">
    <w:abstractNumId w:val="0"/>
  </w:num>
  <w:num w:numId="40">
    <w:abstractNumId w:val="2"/>
  </w:num>
  <w:num w:numId="41">
    <w:abstractNumId w:val="59"/>
  </w:num>
  <w:num w:numId="42">
    <w:abstractNumId w:val="14"/>
  </w:num>
  <w:num w:numId="43">
    <w:abstractNumId w:val="11"/>
  </w:num>
  <w:num w:numId="44">
    <w:abstractNumId w:val="17"/>
  </w:num>
  <w:num w:numId="45">
    <w:abstractNumId w:val="18"/>
  </w:num>
  <w:num w:numId="46">
    <w:abstractNumId w:val="3"/>
  </w:num>
  <w:num w:numId="47">
    <w:abstractNumId w:val="51"/>
  </w:num>
  <w:num w:numId="48">
    <w:abstractNumId w:val="37"/>
  </w:num>
  <w:num w:numId="49">
    <w:abstractNumId w:val="48"/>
  </w:num>
  <w:num w:numId="50">
    <w:abstractNumId w:val="38"/>
  </w:num>
  <w:num w:numId="51">
    <w:abstractNumId w:val="60"/>
  </w:num>
  <w:num w:numId="52">
    <w:abstractNumId w:val="27"/>
  </w:num>
  <w:num w:numId="53">
    <w:abstractNumId w:val="55"/>
  </w:num>
  <w:num w:numId="54">
    <w:abstractNumId w:val="57"/>
  </w:num>
  <w:num w:numId="55">
    <w:abstractNumId w:val="28"/>
  </w:num>
  <w:num w:numId="56">
    <w:abstractNumId w:val="39"/>
  </w:num>
  <w:num w:numId="57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30"/>
  </w:num>
  <w:num w:numId="59">
    <w:abstractNumId w:val="1"/>
  </w:num>
  <w:num w:numId="60">
    <w:abstractNumId w:val="49"/>
  </w:num>
  <w:num w:numId="61">
    <w:abstractNumId w:val="40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isplayBackgroundShape/>
  <w:embedTrueTypeFonts/>
  <w:activeWritingStyle w:appName="MSWord" w:lang="de-DE" w:vendorID="64" w:dllVersion="131078" w:nlCheck="1" w:checkStyle="1"/>
  <w:activeWritingStyle w:appName="MSWord" w:lang="en-US" w:vendorID="64" w:dllVersion="131078" w:nlCheck="1" w:checkStyle="1"/>
  <w:activeWritingStyle w:appName="MSWord" w:lang="en-GB" w:vendorID="64" w:dllVersion="131078" w:nlCheck="1" w:checkStyle="1"/>
  <w:proofState w:grammar="clean"/>
  <w:attachedTemplate r:id="rId1"/>
  <w:stylePaneSortMethod w:val="0000"/>
  <w:defaultTabStop w:val="708"/>
  <w:hyphenationZone w:val="425"/>
  <w:evenAndOddHeaders/>
  <w:characterSpacingControl w:val="doNotCompress"/>
  <w:hdrShapeDefaults>
    <o:shapedefaults v:ext="edit" spidmax="2049">
      <o:colormru v:ext="edit" colors="#004dc0"/>
    </o:shapedefaults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0824"/>
    <w:rsid w:val="00011BC1"/>
    <w:rsid w:val="000152F8"/>
    <w:rsid w:val="00021E15"/>
    <w:rsid w:val="00022A33"/>
    <w:rsid w:val="00023D09"/>
    <w:rsid w:val="00024CB7"/>
    <w:rsid w:val="000279B7"/>
    <w:rsid w:val="00030CC3"/>
    <w:rsid w:val="000335CF"/>
    <w:rsid w:val="00050CAF"/>
    <w:rsid w:val="000537AD"/>
    <w:rsid w:val="000608C3"/>
    <w:rsid w:val="00067C0F"/>
    <w:rsid w:val="0007355E"/>
    <w:rsid w:val="00077466"/>
    <w:rsid w:val="00082B4B"/>
    <w:rsid w:val="000862D7"/>
    <w:rsid w:val="00092D9D"/>
    <w:rsid w:val="00093993"/>
    <w:rsid w:val="00095F05"/>
    <w:rsid w:val="000A3DA3"/>
    <w:rsid w:val="000A51BE"/>
    <w:rsid w:val="000A6592"/>
    <w:rsid w:val="000A7CB7"/>
    <w:rsid w:val="000B2AE7"/>
    <w:rsid w:val="000B6025"/>
    <w:rsid w:val="000C4C83"/>
    <w:rsid w:val="000C4FCC"/>
    <w:rsid w:val="000C5CEC"/>
    <w:rsid w:val="000C6414"/>
    <w:rsid w:val="000E06B6"/>
    <w:rsid w:val="000E1252"/>
    <w:rsid w:val="000E31A1"/>
    <w:rsid w:val="000E4D82"/>
    <w:rsid w:val="000E62B0"/>
    <w:rsid w:val="000E6804"/>
    <w:rsid w:val="000F11DE"/>
    <w:rsid w:val="000F4553"/>
    <w:rsid w:val="000F5E99"/>
    <w:rsid w:val="000F6589"/>
    <w:rsid w:val="000F77E1"/>
    <w:rsid w:val="000F791D"/>
    <w:rsid w:val="00110A8E"/>
    <w:rsid w:val="00111167"/>
    <w:rsid w:val="001119BE"/>
    <w:rsid w:val="0011268B"/>
    <w:rsid w:val="001145C8"/>
    <w:rsid w:val="00123F60"/>
    <w:rsid w:val="001246CA"/>
    <w:rsid w:val="00127833"/>
    <w:rsid w:val="00133A78"/>
    <w:rsid w:val="00133BF9"/>
    <w:rsid w:val="001355E2"/>
    <w:rsid w:val="00144E86"/>
    <w:rsid w:val="001525D9"/>
    <w:rsid w:val="0016360D"/>
    <w:rsid w:val="001647EF"/>
    <w:rsid w:val="00165F15"/>
    <w:rsid w:val="0017336F"/>
    <w:rsid w:val="00175C8D"/>
    <w:rsid w:val="00177201"/>
    <w:rsid w:val="00185FA2"/>
    <w:rsid w:val="0018633A"/>
    <w:rsid w:val="00190647"/>
    <w:rsid w:val="00194481"/>
    <w:rsid w:val="00197BC4"/>
    <w:rsid w:val="001A266B"/>
    <w:rsid w:val="001B4804"/>
    <w:rsid w:val="001B580A"/>
    <w:rsid w:val="001B7277"/>
    <w:rsid w:val="001C0375"/>
    <w:rsid w:val="001C723E"/>
    <w:rsid w:val="001D013B"/>
    <w:rsid w:val="001D024F"/>
    <w:rsid w:val="001D4A22"/>
    <w:rsid w:val="001D5F96"/>
    <w:rsid w:val="001E0512"/>
    <w:rsid w:val="001E5613"/>
    <w:rsid w:val="001F6E85"/>
    <w:rsid w:val="001F7745"/>
    <w:rsid w:val="001F7903"/>
    <w:rsid w:val="002032B8"/>
    <w:rsid w:val="0020697F"/>
    <w:rsid w:val="00215844"/>
    <w:rsid w:val="0022459C"/>
    <w:rsid w:val="0022623D"/>
    <w:rsid w:val="002327A5"/>
    <w:rsid w:val="00232C5C"/>
    <w:rsid w:val="0023391D"/>
    <w:rsid w:val="0023411E"/>
    <w:rsid w:val="00237765"/>
    <w:rsid w:val="0024330F"/>
    <w:rsid w:val="00250F75"/>
    <w:rsid w:val="00251436"/>
    <w:rsid w:val="00254925"/>
    <w:rsid w:val="00256B26"/>
    <w:rsid w:val="00262215"/>
    <w:rsid w:val="00262ED8"/>
    <w:rsid w:val="00272F0B"/>
    <w:rsid w:val="00272F0D"/>
    <w:rsid w:val="002738B3"/>
    <w:rsid w:val="00275AB6"/>
    <w:rsid w:val="00280EA7"/>
    <w:rsid w:val="00282E3E"/>
    <w:rsid w:val="00282F73"/>
    <w:rsid w:val="00297A3A"/>
    <w:rsid w:val="002A19C1"/>
    <w:rsid w:val="002A2F6F"/>
    <w:rsid w:val="002B030E"/>
    <w:rsid w:val="002B6788"/>
    <w:rsid w:val="002B7097"/>
    <w:rsid w:val="002B7C69"/>
    <w:rsid w:val="002C0929"/>
    <w:rsid w:val="002C157E"/>
    <w:rsid w:val="002C2AF1"/>
    <w:rsid w:val="002D28A7"/>
    <w:rsid w:val="002D37FF"/>
    <w:rsid w:val="002D5383"/>
    <w:rsid w:val="002E1CA7"/>
    <w:rsid w:val="002E1CB7"/>
    <w:rsid w:val="002E3BAC"/>
    <w:rsid w:val="002E4AAF"/>
    <w:rsid w:val="002E4B99"/>
    <w:rsid w:val="002F05E6"/>
    <w:rsid w:val="002F1A98"/>
    <w:rsid w:val="002F59F3"/>
    <w:rsid w:val="002F74AF"/>
    <w:rsid w:val="00300393"/>
    <w:rsid w:val="0031009B"/>
    <w:rsid w:val="003110E2"/>
    <w:rsid w:val="00314868"/>
    <w:rsid w:val="00325196"/>
    <w:rsid w:val="00330487"/>
    <w:rsid w:val="00331D95"/>
    <w:rsid w:val="00334C39"/>
    <w:rsid w:val="00335DF4"/>
    <w:rsid w:val="00336188"/>
    <w:rsid w:val="003365B8"/>
    <w:rsid w:val="0034155A"/>
    <w:rsid w:val="003439ED"/>
    <w:rsid w:val="00344568"/>
    <w:rsid w:val="00360C39"/>
    <w:rsid w:val="0036669E"/>
    <w:rsid w:val="00366740"/>
    <w:rsid w:val="003668C8"/>
    <w:rsid w:val="00373429"/>
    <w:rsid w:val="0037405E"/>
    <w:rsid w:val="00376C7E"/>
    <w:rsid w:val="00386283"/>
    <w:rsid w:val="003902D9"/>
    <w:rsid w:val="00390AB0"/>
    <w:rsid w:val="00391321"/>
    <w:rsid w:val="00392390"/>
    <w:rsid w:val="003A1719"/>
    <w:rsid w:val="003A1ECC"/>
    <w:rsid w:val="003A428E"/>
    <w:rsid w:val="003A42D8"/>
    <w:rsid w:val="003A6F9C"/>
    <w:rsid w:val="003B19EA"/>
    <w:rsid w:val="003C126E"/>
    <w:rsid w:val="003C6D8A"/>
    <w:rsid w:val="003C7300"/>
    <w:rsid w:val="003D310D"/>
    <w:rsid w:val="003D5A81"/>
    <w:rsid w:val="003F17E4"/>
    <w:rsid w:val="004005E8"/>
    <w:rsid w:val="00401F45"/>
    <w:rsid w:val="00407ECE"/>
    <w:rsid w:val="00412B2D"/>
    <w:rsid w:val="00412FDC"/>
    <w:rsid w:val="00413FFD"/>
    <w:rsid w:val="00417B40"/>
    <w:rsid w:val="00417F70"/>
    <w:rsid w:val="00422664"/>
    <w:rsid w:val="004238F1"/>
    <w:rsid w:val="004253A7"/>
    <w:rsid w:val="00431F1C"/>
    <w:rsid w:val="00433B06"/>
    <w:rsid w:val="00436FDE"/>
    <w:rsid w:val="00450DE6"/>
    <w:rsid w:val="00450E7E"/>
    <w:rsid w:val="00455F94"/>
    <w:rsid w:val="0045740A"/>
    <w:rsid w:val="0045744A"/>
    <w:rsid w:val="004575FC"/>
    <w:rsid w:val="0046336B"/>
    <w:rsid w:val="004707D4"/>
    <w:rsid w:val="00471CF6"/>
    <w:rsid w:val="00476574"/>
    <w:rsid w:val="004807A3"/>
    <w:rsid w:val="00482103"/>
    <w:rsid w:val="00486DB6"/>
    <w:rsid w:val="00487DA2"/>
    <w:rsid w:val="00494819"/>
    <w:rsid w:val="004A002C"/>
    <w:rsid w:val="004B0541"/>
    <w:rsid w:val="004B1FFD"/>
    <w:rsid w:val="004B2CAB"/>
    <w:rsid w:val="004B4591"/>
    <w:rsid w:val="004B63BE"/>
    <w:rsid w:val="004C02C0"/>
    <w:rsid w:val="004C0772"/>
    <w:rsid w:val="004C1879"/>
    <w:rsid w:val="004D274E"/>
    <w:rsid w:val="004D2F91"/>
    <w:rsid w:val="004D4852"/>
    <w:rsid w:val="004D6CE5"/>
    <w:rsid w:val="004D70DD"/>
    <w:rsid w:val="00503594"/>
    <w:rsid w:val="00511A52"/>
    <w:rsid w:val="0051722B"/>
    <w:rsid w:val="00517696"/>
    <w:rsid w:val="00520389"/>
    <w:rsid w:val="0052642F"/>
    <w:rsid w:val="00530D98"/>
    <w:rsid w:val="00532ED8"/>
    <w:rsid w:val="00533D4E"/>
    <w:rsid w:val="0053550C"/>
    <w:rsid w:val="0054047F"/>
    <w:rsid w:val="00540B3D"/>
    <w:rsid w:val="00546F75"/>
    <w:rsid w:val="00552BEC"/>
    <w:rsid w:val="00553BCB"/>
    <w:rsid w:val="00561B63"/>
    <w:rsid w:val="00562CA0"/>
    <w:rsid w:val="00563F1D"/>
    <w:rsid w:val="00564012"/>
    <w:rsid w:val="00564C95"/>
    <w:rsid w:val="0057358C"/>
    <w:rsid w:val="0057599A"/>
    <w:rsid w:val="005767AA"/>
    <w:rsid w:val="00576E25"/>
    <w:rsid w:val="00580DF8"/>
    <w:rsid w:val="0058385D"/>
    <w:rsid w:val="00584A2E"/>
    <w:rsid w:val="00587E66"/>
    <w:rsid w:val="0059051C"/>
    <w:rsid w:val="005948C3"/>
    <w:rsid w:val="005A1E56"/>
    <w:rsid w:val="005A5BCE"/>
    <w:rsid w:val="005B01FC"/>
    <w:rsid w:val="005B20BA"/>
    <w:rsid w:val="005C28A1"/>
    <w:rsid w:val="005C3DDF"/>
    <w:rsid w:val="005C707C"/>
    <w:rsid w:val="005D3BFA"/>
    <w:rsid w:val="005D421A"/>
    <w:rsid w:val="005D5917"/>
    <w:rsid w:val="005E4B40"/>
    <w:rsid w:val="005F5B0C"/>
    <w:rsid w:val="00600162"/>
    <w:rsid w:val="00601CAA"/>
    <w:rsid w:val="00605B96"/>
    <w:rsid w:val="00607F19"/>
    <w:rsid w:val="0061099D"/>
    <w:rsid w:val="006110F3"/>
    <w:rsid w:val="00612958"/>
    <w:rsid w:val="0061428D"/>
    <w:rsid w:val="006228F2"/>
    <w:rsid w:val="006239E3"/>
    <w:rsid w:val="006259E3"/>
    <w:rsid w:val="00625D51"/>
    <w:rsid w:val="00632E1E"/>
    <w:rsid w:val="0063380F"/>
    <w:rsid w:val="00641A68"/>
    <w:rsid w:val="00642555"/>
    <w:rsid w:val="006477B4"/>
    <w:rsid w:val="006543F1"/>
    <w:rsid w:val="00655197"/>
    <w:rsid w:val="00661EE3"/>
    <w:rsid w:val="00661F6A"/>
    <w:rsid w:val="006672D1"/>
    <w:rsid w:val="00670AA9"/>
    <w:rsid w:val="00670BE0"/>
    <w:rsid w:val="00673845"/>
    <w:rsid w:val="00681F41"/>
    <w:rsid w:val="006900DA"/>
    <w:rsid w:val="006A5692"/>
    <w:rsid w:val="006B04A7"/>
    <w:rsid w:val="006B49A8"/>
    <w:rsid w:val="006B7567"/>
    <w:rsid w:val="006C0A0B"/>
    <w:rsid w:val="006C22E9"/>
    <w:rsid w:val="006C2535"/>
    <w:rsid w:val="006C27FE"/>
    <w:rsid w:val="006C33C4"/>
    <w:rsid w:val="006E2164"/>
    <w:rsid w:val="006F1628"/>
    <w:rsid w:val="006F2487"/>
    <w:rsid w:val="006F28F9"/>
    <w:rsid w:val="00702FAA"/>
    <w:rsid w:val="007037CB"/>
    <w:rsid w:val="007054A0"/>
    <w:rsid w:val="007112BF"/>
    <w:rsid w:val="00713458"/>
    <w:rsid w:val="00741E46"/>
    <w:rsid w:val="00741EEC"/>
    <w:rsid w:val="00744419"/>
    <w:rsid w:val="007472AB"/>
    <w:rsid w:val="00762B1D"/>
    <w:rsid w:val="007635ED"/>
    <w:rsid w:val="00764B40"/>
    <w:rsid w:val="0077214F"/>
    <w:rsid w:val="00780824"/>
    <w:rsid w:val="00787F2A"/>
    <w:rsid w:val="00791A62"/>
    <w:rsid w:val="00794340"/>
    <w:rsid w:val="007A192A"/>
    <w:rsid w:val="007A2049"/>
    <w:rsid w:val="007A6057"/>
    <w:rsid w:val="007A6AD5"/>
    <w:rsid w:val="007B1142"/>
    <w:rsid w:val="007B67D6"/>
    <w:rsid w:val="007C1F49"/>
    <w:rsid w:val="007C31D1"/>
    <w:rsid w:val="007D1065"/>
    <w:rsid w:val="007D1DAD"/>
    <w:rsid w:val="007E1D57"/>
    <w:rsid w:val="007E3771"/>
    <w:rsid w:val="007F0B6C"/>
    <w:rsid w:val="007F3509"/>
    <w:rsid w:val="008000D2"/>
    <w:rsid w:val="00802D29"/>
    <w:rsid w:val="00804DEE"/>
    <w:rsid w:val="00806CED"/>
    <w:rsid w:val="008173A9"/>
    <w:rsid w:val="008176F1"/>
    <w:rsid w:val="008278E5"/>
    <w:rsid w:val="00830AE1"/>
    <w:rsid w:val="0084183F"/>
    <w:rsid w:val="00845A8F"/>
    <w:rsid w:val="00856ED5"/>
    <w:rsid w:val="008603CB"/>
    <w:rsid w:val="008604F4"/>
    <w:rsid w:val="008638A8"/>
    <w:rsid w:val="0086408E"/>
    <w:rsid w:val="00866AF3"/>
    <w:rsid w:val="008766F4"/>
    <w:rsid w:val="00883F9A"/>
    <w:rsid w:val="0088545F"/>
    <w:rsid w:val="00886535"/>
    <w:rsid w:val="00892F0B"/>
    <w:rsid w:val="008963E6"/>
    <w:rsid w:val="008975B4"/>
    <w:rsid w:val="008B5A3A"/>
    <w:rsid w:val="008C2250"/>
    <w:rsid w:val="008C69C2"/>
    <w:rsid w:val="008D17E0"/>
    <w:rsid w:val="008E2658"/>
    <w:rsid w:val="008F0C35"/>
    <w:rsid w:val="008F13C6"/>
    <w:rsid w:val="008F2324"/>
    <w:rsid w:val="008F67FE"/>
    <w:rsid w:val="008F734A"/>
    <w:rsid w:val="009076D7"/>
    <w:rsid w:val="00910B50"/>
    <w:rsid w:val="009144BA"/>
    <w:rsid w:val="00914E8C"/>
    <w:rsid w:val="00917050"/>
    <w:rsid w:val="00923B7D"/>
    <w:rsid w:val="009256A8"/>
    <w:rsid w:val="009273A6"/>
    <w:rsid w:val="00933CB1"/>
    <w:rsid w:val="00935353"/>
    <w:rsid w:val="0094138B"/>
    <w:rsid w:val="00942C8C"/>
    <w:rsid w:val="00945C4C"/>
    <w:rsid w:val="00950A76"/>
    <w:rsid w:val="00953DB7"/>
    <w:rsid w:val="009617A5"/>
    <w:rsid w:val="009642D5"/>
    <w:rsid w:val="00964EE7"/>
    <w:rsid w:val="009660D7"/>
    <w:rsid w:val="00970730"/>
    <w:rsid w:val="00974D79"/>
    <w:rsid w:val="00977A69"/>
    <w:rsid w:val="0098076A"/>
    <w:rsid w:val="00986B80"/>
    <w:rsid w:val="00986D29"/>
    <w:rsid w:val="0099026B"/>
    <w:rsid w:val="00991EC0"/>
    <w:rsid w:val="00997E3C"/>
    <w:rsid w:val="009A180E"/>
    <w:rsid w:val="009A21AE"/>
    <w:rsid w:val="009A238F"/>
    <w:rsid w:val="009B01E7"/>
    <w:rsid w:val="009B0FA0"/>
    <w:rsid w:val="009C2CAE"/>
    <w:rsid w:val="009D585C"/>
    <w:rsid w:val="009D7717"/>
    <w:rsid w:val="009E45C2"/>
    <w:rsid w:val="009E54C1"/>
    <w:rsid w:val="009E7D3F"/>
    <w:rsid w:val="009F2197"/>
    <w:rsid w:val="009F2C82"/>
    <w:rsid w:val="009F3F30"/>
    <w:rsid w:val="009F60AE"/>
    <w:rsid w:val="009F7190"/>
    <w:rsid w:val="00A055E6"/>
    <w:rsid w:val="00A07FBE"/>
    <w:rsid w:val="00A1096C"/>
    <w:rsid w:val="00A10CFA"/>
    <w:rsid w:val="00A123BF"/>
    <w:rsid w:val="00A13E2D"/>
    <w:rsid w:val="00A14212"/>
    <w:rsid w:val="00A165E9"/>
    <w:rsid w:val="00A2177B"/>
    <w:rsid w:val="00A23F52"/>
    <w:rsid w:val="00A269BD"/>
    <w:rsid w:val="00A30AE9"/>
    <w:rsid w:val="00A33F8B"/>
    <w:rsid w:val="00A3551E"/>
    <w:rsid w:val="00A37CE0"/>
    <w:rsid w:val="00A458BC"/>
    <w:rsid w:val="00A4721A"/>
    <w:rsid w:val="00A47CBD"/>
    <w:rsid w:val="00A610F6"/>
    <w:rsid w:val="00A637D6"/>
    <w:rsid w:val="00A647A1"/>
    <w:rsid w:val="00AA2A2C"/>
    <w:rsid w:val="00AA4120"/>
    <w:rsid w:val="00AA462A"/>
    <w:rsid w:val="00AA4BD3"/>
    <w:rsid w:val="00AA5E34"/>
    <w:rsid w:val="00AA7168"/>
    <w:rsid w:val="00AC0298"/>
    <w:rsid w:val="00AD0224"/>
    <w:rsid w:val="00AF1CBC"/>
    <w:rsid w:val="00AF2116"/>
    <w:rsid w:val="00AF7040"/>
    <w:rsid w:val="00AF7095"/>
    <w:rsid w:val="00B00106"/>
    <w:rsid w:val="00B015EB"/>
    <w:rsid w:val="00B03F5C"/>
    <w:rsid w:val="00B0477B"/>
    <w:rsid w:val="00B150DB"/>
    <w:rsid w:val="00B1558F"/>
    <w:rsid w:val="00B15803"/>
    <w:rsid w:val="00B15C8D"/>
    <w:rsid w:val="00B251E9"/>
    <w:rsid w:val="00B364D9"/>
    <w:rsid w:val="00B41B14"/>
    <w:rsid w:val="00B51547"/>
    <w:rsid w:val="00B52BCE"/>
    <w:rsid w:val="00B54018"/>
    <w:rsid w:val="00B55D53"/>
    <w:rsid w:val="00B5766A"/>
    <w:rsid w:val="00B61BCE"/>
    <w:rsid w:val="00B63687"/>
    <w:rsid w:val="00B64E5C"/>
    <w:rsid w:val="00B67FBA"/>
    <w:rsid w:val="00B716CA"/>
    <w:rsid w:val="00B91164"/>
    <w:rsid w:val="00B92FAD"/>
    <w:rsid w:val="00B958CF"/>
    <w:rsid w:val="00B9777E"/>
    <w:rsid w:val="00BA0B0A"/>
    <w:rsid w:val="00BA3432"/>
    <w:rsid w:val="00BA56B0"/>
    <w:rsid w:val="00BA5C26"/>
    <w:rsid w:val="00BA6FCA"/>
    <w:rsid w:val="00BB0A90"/>
    <w:rsid w:val="00BB2758"/>
    <w:rsid w:val="00BB30BA"/>
    <w:rsid w:val="00BB3E67"/>
    <w:rsid w:val="00BB533B"/>
    <w:rsid w:val="00BB5815"/>
    <w:rsid w:val="00BB66DB"/>
    <w:rsid w:val="00BC3552"/>
    <w:rsid w:val="00BC71CF"/>
    <w:rsid w:val="00BD4DA7"/>
    <w:rsid w:val="00BD7011"/>
    <w:rsid w:val="00BD7FAC"/>
    <w:rsid w:val="00BE04EF"/>
    <w:rsid w:val="00BE407A"/>
    <w:rsid w:val="00BE4B6D"/>
    <w:rsid w:val="00BF0008"/>
    <w:rsid w:val="00BF73C2"/>
    <w:rsid w:val="00BF7E5B"/>
    <w:rsid w:val="00C01641"/>
    <w:rsid w:val="00C03B50"/>
    <w:rsid w:val="00C06A2C"/>
    <w:rsid w:val="00C073DE"/>
    <w:rsid w:val="00C07ED9"/>
    <w:rsid w:val="00C1404B"/>
    <w:rsid w:val="00C148CF"/>
    <w:rsid w:val="00C15A08"/>
    <w:rsid w:val="00C2017E"/>
    <w:rsid w:val="00C31EF6"/>
    <w:rsid w:val="00C32614"/>
    <w:rsid w:val="00C33C31"/>
    <w:rsid w:val="00C41156"/>
    <w:rsid w:val="00C62488"/>
    <w:rsid w:val="00C72068"/>
    <w:rsid w:val="00C74814"/>
    <w:rsid w:val="00C748AA"/>
    <w:rsid w:val="00C80336"/>
    <w:rsid w:val="00C85247"/>
    <w:rsid w:val="00C9014C"/>
    <w:rsid w:val="00C91427"/>
    <w:rsid w:val="00CA3338"/>
    <w:rsid w:val="00CA4CFA"/>
    <w:rsid w:val="00CB294F"/>
    <w:rsid w:val="00CB2F95"/>
    <w:rsid w:val="00CC2832"/>
    <w:rsid w:val="00CC41D3"/>
    <w:rsid w:val="00CC6892"/>
    <w:rsid w:val="00CC71F4"/>
    <w:rsid w:val="00CD019C"/>
    <w:rsid w:val="00CD0B77"/>
    <w:rsid w:val="00CD3411"/>
    <w:rsid w:val="00CD5F22"/>
    <w:rsid w:val="00CD65AE"/>
    <w:rsid w:val="00CD702A"/>
    <w:rsid w:val="00CE015F"/>
    <w:rsid w:val="00CE10C2"/>
    <w:rsid w:val="00CE1FD8"/>
    <w:rsid w:val="00CE2583"/>
    <w:rsid w:val="00CE28DC"/>
    <w:rsid w:val="00CF1879"/>
    <w:rsid w:val="00D02B6B"/>
    <w:rsid w:val="00D0643E"/>
    <w:rsid w:val="00D1094F"/>
    <w:rsid w:val="00D17B2D"/>
    <w:rsid w:val="00D2384C"/>
    <w:rsid w:val="00D263C0"/>
    <w:rsid w:val="00D27BA4"/>
    <w:rsid w:val="00D34863"/>
    <w:rsid w:val="00D353F2"/>
    <w:rsid w:val="00D35751"/>
    <w:rsid w:val="00D37D36"/>
    <w:rsid w:val="00D408E6"/>
    <w:rsid w:val="00D4614C"/>
    <w:rsid w:val="00D52751"/>
    <w:rsid w:val="00D648E9"/>
    <w:rsid w:val="00D67F81"/>
    <w:rsid w:val="00D75785"/>
    <w:rsid w:val="00D76BB8"/>
    <w:rsid w:val="00D91FE4"/>
    <w:rsid w:val="00D934F2"/>
    <w:rsid w:val="00DA1647"/>
    <w:rsid w:val="00DA438C"/>
    <w:rsid w:val="00DA4D06"/>
    <w:rsid w:val="00DB6716"/>
    <w:rsid w:val="00DC2AC0"/>
    <w:rsid w:val="00DD0475"/>
    <w:rsid w:val="00DD30D4"/>
    <w:rsid w:val="00DD4381"/>
    <w:rsid w:val="00DE44EF"/>
    <w:rsid w:val="00DE7003"/>
    <w:rsid w:val="00DF0BE9"/>
    <w:rsid w:val="00DF13D3"/>
    <w:rsid w:val="00DF2872"/>
    <w:rsid w:val="00DF640F"/>
    <w:rsid w:val="00DF6B14"/>
    <w:rsid w:val="00DF792B"/>
    <w:rsid w:val="00E00A8A"/>
    <w:rsid w:val="00E07102"/>
    <w:rsid w:val="00E07C0E"/>
    <w:rsid w:val="00E154B6"/>
    <w:rsid w:val="00E164D7"/>
    <w:rsid w:val="00E220B1"/>
    <w:rsid w:val="00E33F60"/>
    <w:rsid w:val="00E37AF8"/>
    <w:rsid w:val="00E410B2"/>
    <w:rsid w:val="00E4308C"/>
    <w:rsid w:val="00E4703B"/>
    <w:rsid w:val="00E507A8"/>
    <w:rsid w:val="00E51404"/>
    <w:rsid w:val="00E52676"/>
    <w:rsid w:val="00E5370E"/>
    <w:rsid w:val="00E70898"/>
    <w:rsid w:val="00E753A6"/>
    <w:rsid w:val="00E769A0"/>
    <w:rsid w:val="00E81275"/>
    <w:rsid w:val="00E84A32"/>
    <w:rsid w:val="00E85C8E"/>
    <w:rsid w:val="00E861B6"/>
    <w:rsid w:val="00E92560"/>
    <w:rsid w:val="00EA0D52"/>
    <w:rsid w:val="00EA6131"/>
    <w:rsid w:val="00EA6BE1"/>
    <w:rsid w:val="00EA7C07"/>
    <w:rsid w:val="00EB0C3F"/>
    <w:rsid w:val="00EB0CBA"/>
    <w:rsid w:val="00EB27BF"/>
    <w:rsid w:val="00EC2B2B"/>
    <w:rsid w:val="00EC42EA"/>
    <w:rsid w:val="00EC6BC3"/>
    <w:rsid w:val="00ED0D01"/>
    <w:rsid w:val="00ED0F96"/>
    <w:rsid w:val="00ED347C"/>
    <w:rsid w:val="00ED4A33"/>
    <w:rsid w:val="00ED707E"/>
    <w:rsid w:val="00EE46F5"/>
    <w:rsid w:val="00EE59DC"/>
    <w:rsid w:val="00EF1E5F"/>
    <w:rsid w:val="00EF3804"/>
    <w:rsid w:val="00EF7CAA"/>
    <w:rsid w:val="00F019D9"/>
    <w:rsid w:val="00F01BF2"/>
    <w:rsid w:val="00F13445"/>
    <w:rsid w:val="00F178EA"/>
    <w:rsid w:val="00F205A6"/>
    <w:rsid w:val="00F33F09"/>
    <w:rsid w:val="00F34614"/>
    <w:rsid w:val="00F400C0"/>
    <w:rsid w:val="00F42471"/>
    <w:rsid w:val="00F437ED"/>
    <w:rsid w:val="00F43F32"/>
    <w:rsid w:val="00F5554F"/>
    <w:rsid w:val="00F55B8F"/>
    <w:rsid w:val="00F62CF2"/>
    <w:rsid w:val="00F63916"/>
    <w:rsid w:val="00F71D73"/>
    <w:rsid w:val="00F72099"/>
    <w:rsid w:val="00F72438"/>
    <w:rsid w:val="00F72F87"/>
    <w:rsid w:val="00F75785"/>
    <w:rsid w:val="00F7659C"/>
    <w:rsid w:val="00FA484B"/>
    <w:rsid w:val="00FB256A"/>
    <w:rsid w:val="00FC0532"/>
    <w:rsid w:val="00FC1BD6"/>
    <w:rsid w:val="00FC2C83"/>
    <w:rsid w:val="00FD3077"/>
    <w:rsid w:val="00FD3E4D"/>
    <w:rsid w:val="00FE0314"/>
    <w:rsid w:val="00FE1B29"/>
    <w:rsid w:val="00FE3BF3"/>
    <w:rsid w:val="00FE63C7"/>
    <w:rsid w:val="00FE7772"/>
    <w:rsid w:val="00FF24BD"/>
    <w:rsid w:val="00FF3847"/>
    <w:rsid w:val="00FF42CF"/>
    <w:rsid w:val="00FF44CB"/>
    <w:rsid w:val="00FF45C9"/>
    <w:rsid w:val="00FF49CD"/>
    <w:rsid w:val="00FF5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o:colormru v:ext="edit" colors="#004dc0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Garamond" w:eastAsiaTheme="minorHAnsi" w:hAnsi="Garamond" w:cstheme="minorBidi"/>
        <w:sz w:val="24"/>
        <w:szCs w:val="24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/>
    <w:lsdException w:name="heading 6" w:uiPriority="9"/>
    <w:lsdException w:name="heading 7" w:uiPriority="9"/>
    <w:lsdException w:name="heading 8" w:uiPriority="9"/>
    <w:lsdException w:name="heading 9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Plain Text" w:qFormat="1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 w:qFormat="1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471CF6"/>
    <w:pPr>
      <w:spacing w:line="360" w:lineRule="auto"/>
      <w:jc w:val="both"/>
    </w:pPr>
    <w:rPr>
      <w:rFonts w:asciiTheme="minorHAnsi" w:hAnsiTheme="minorHAnsi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3A6F9C"/>
    <w:pPr>
      <w:keepNext/>
      <w:keepLines/>
      <w:pageBreakBefore/>
      <w:numPr>
        <w:numId w:val="3"/>
      </w:numPr>
      <w:spacing w:after="240" w:line="240" w:lineRule="auto"/>
      <w:jc w:val="left"/>
      <w:outlineLvl w:val="0"/>
    </w:pPr>
    <w:rPr>
      <w:rFonts w:asciiTheme="majorHAnsi" w:eastAsiaTheme="majorEastAsia" w:hAnsiTheme="majorHAnsi" w:cstheme="majorBidi"/>
      <w:b/>
      <w:color w:val="001E4B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9F2197"/>
    <w:pPr>
      <w:keepNext/>
      <w:keepLines/>
      <w:numPr>
        <w:ilvl w:val="1"/>
        <w:numId w:val="3"/>
      </w:numPr>
      <w:spacing w:before="120" w:after="0"/>
      <w:outlineLvl w:val="1"/>
    </w:pPr>
    <w:rPr>
      <w:rFonts w:asciiTheme="majorHAnsi" w:eastAsiaTheme="majorEastAsia" w:hAnsiTheme="majorHAnsi" w:cstheme="majorBidi"/>
      <w:b/>
      <w:color w:val="001E4B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3A42D8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1E4B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3A6F9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b/>
      <w:iCs/>
      <w:color w:val="001E4B"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rsid w:val="003A6F9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b/>
      <w:color w:val="001E4B"/>
    </w:rPr>
  </w:style>
  <w:style w:type="paragraph" w:styleId="berschrift6">
    <w:name w:val="heading 6"/>
    <w:basedOn w:val="Standard"/>
    <w:next w:val="Standard"/>
    <w:link w:val="berschrift6Zchn"/>
    <w:uiPriority w:val="9"/>
    <w:unhideWhenUsed/>
    <w:rsid w:val="003A6F9C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001E4B"/>
    </w:rPr>
  </w:style>
  <w:style w:type="paragraph" w:styleId="berschrift7">
    <w:name w:val="heading 7"/>
    <w:basedOn w:val="Standard"/>
    <w:next w:val="Standard"/>
    <w:link w:val="berschrift7Zchn"/>
    <w:uiPriority w:val="9"/>
    <w:unhideWhenUsed/>
    <w:rsid w:val="003A6F9C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Cs/>
      <w:color w:val="001E4B"/>
    </w:rPr>
  </w:style>
  <w:style w:type="paragraph" w:styleId="berschrift8">
    <w:name w:val="heading 8"/>
    <w:basedOn w:val="Standard"/>
    <w:next w:val="Standard"/>
    <w:link w:val="berschrift8Zchn"/>
    <w:uiPriority w:val="9"/>
    <w:unhideWhenUsed/>
    <w:rsid w:val="003A6F9C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001E4B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unhideWhenUsed/>
    <w:rsid w:val="003A6F9C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001E4B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Beschriftung">
    <w:name w:val="caption"/>
    <w:basedOn w:val="Standard"/>
    <w:next w:val="Standard"/>
    <w:uiPriority w:val="35"/>
    <w:unhideWhenUsed/>
    <w:qFormat/>
    <w:rsid w:val="00EB27BF"/>
    <w:pPr>
      <w:spacing w:before="120" w:after="240" w:line="240" w:lineRule="auto"/>
      <w:jc w:val="center"/>
    </w:pPr>
    <w:rPr>
      <w:iCs/>
      <w:color w:val="001E4B" w:themeColor="text2"/>
      <w:sz w:val="20"/>
      <w:szCs w:val="18"/>
    </w:rPr>
  </w:style>
  <w:style w:type="paragraph" w:customStyle="1" w:styleId="Bild">
    <w:name w:val="Bild"/>
    <w:basedOn w:val="Standard"/>
    <w:next w:val="Standard"/>
    <w:qFormat/>
    <w:rsid w:val="00F33F09"/>
    <w:pPr>
      <w:keepNext/>
      <w:spacing w:after="0"/>
      <w:jc w:val="center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E85C8E"/>
    <w:rPr>
      <w:rFonts w:asciiTheme="majorHAnsi" w:eastAsiaTheme="majorEastAsia" w:hAnsiTheme="majorHAnsi" w:cstheme="majorBidi"/>
      <w:b/>
      <w:color w:val="001E4B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9F2197"/>
    <w:rPr>
      <w:rFonts w:asciiTheme="majorHAnsi" w:eastAsiaTheme="majorEastAsia" w:hAnsiTheme="majorHAnsi" w:cstheme="majorBidi"/>
      <w:b/>
      <w:color w:val="001E4B"/>
      <w:sz w:val="28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3A42D8"/>
    <w:rPr>
      <w:rFonts w:asciiTheme="majorHAnsi" w:eastAsiaTheme="majorEastAsia" w:hAnsiTheme="majorHAnsi" w:cstheme="majorBidi"/>
      <w:b/>
      <w:color w:val="001E4B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3A42D8"/>
    <w:rPr>
      <w:rFonts w:asciiTheme="majorHAnsi" w:eastAsiaTheme="majorEastAsia" w:hAnsiTheme="majorHAnsi" w:cstheme="majorBidi"/>
      <w:b/>
      <w:iCs/>
      <w:color w:val="001E4B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BF73C2"/>
    <w:rPr>
      <w:rFonts w:asciiTheme="majorHAnsi" w:eastAsiaTheme="majorEastAsia" w:hAnsiTheme="majorHAnsi" w:cstheme="majorBidi"/>
      <w:b/>
      <w:color w:val="001E4B"/>
    </w:rPr>
  </w:style>
  <w:style w:type="character" w:customStyle="1" w:styleId="berschrift6Zchn">
    <w:name w:val="Überschrift 6 Zchn"/>
    <w:basedOn w:val="Absatz-Standardschriftart"/>
    <w:link w:val="berschrift6"/>
    <w:uiPriority w:val="9"/>
    <w:rsid w:val="00BF73C2"/>
    <w:rPr>
      <w:rFonts w:asciiTheme="majorHAnsi" w:eastAsiaTheme="majorEastAsia" w:hAnsiTheme="majorHAnsi" w:cstheme="majorBidi"/>
      <w:color w:val="001E4B"/>
    </w:rPr>
  </w:style>
  <w:style w:type="character" w:customStyle="1" w:styleId="berschrift7Zchn">
    <w:name w:val="Überschrift 7 Zchn"/>
    <w:basedOn w:val="Absatz-Standardschriftart"/>
    <w:link w:val="berschrift7"/>
    <w:uiPriority w:val="9"/>
    <w:rsid w:val="00BF73C2"/>
    <w:rPr>
      <w:rFonts w:asciiTheme="majorHAnsi" w:eastAsiaTheme="majorEastAsia" w:hAnsiTheme="majorHAnsi" w:cstheme="majorBidi"/>
      <w:iCs/>
      <w:color w:val="001E4B"/>
    </w:rPr>
  </w:style>
  <w:style w:type="character" w:customStyle="1" w:styleId="berschrift8Zchn">
    <w:name w:val="Überschrift 8 Zchn"/>
    <w:basedOn w:val="Absatz-Standardschriftart"/>
    <w:link w:val="berschrift8"/>
    <w:uiPriority w:val="9"/>
    <w:rsid w:val="00BF73C2"/>
    <w:rPr>
      <w:rFonts w:asciiTheme="majorHAnsi" w:eastAsiaTheme="majorEastAsia" w:hAnsiTheme="majorHAnsi" w:cstheme="majorBidi"/>
      <w:color w:val="001E4B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rsid w:val="00BF73C2"/>
    <w:rPr>
      <w:rFonts w:asciiTheme="majorHAnsi" w:eastAsiaTheme="majorEastAsia" w:hAnsiTheme="majorHAnsi" w:cstheme="majorBidi"/>
      <w:iCs/>
      <w:color w:val="001E4B"/>
      <w:szCs w:val="21"/>
    </w:rPr>
  </w:style>
  <w:style w:type="character" w:styleId="Hyperlink">
    <w:name w:val="Hyperlink"/>
    <w:basedOn w:val="Absatz-Standardschriftart"/>
    <w:uiPriority w:val="99"/>
    <w:unhideWhenUsed/>
    <w:rsid w:val="00C748AA"/>
    <w:rPr>
      <w:color w:val="005BE2" w:themeColor="hyperlink"/>
      <w:u w:val="none"/>
    </w:rPr>
  </w:style>
  <w:style w:type="paragraph" w:styleId="Abbildungsverzeichnis">
    <w:name w:val="table of figures"/>
    <w:basedOn w:val="Standard"/>
    <w:next w:val="Standard"/>
    <w:uiPriority w:val="99"/>
    <w:unhideWhenUsed/>
    <w:rsid w:val="00DE44EF"/>
    <w:pPr>
      <w:spacing w:after="0"/>
    </w:pPr>
  </w:style>
  <w:style w:type="paragraph" w:styleId="Titel">
    <w:name w:val="Title"/>
    <w:basedOn w:val="Standard"/>
    <w:next w:val="Standard"/>
    <w:link w:val="TitelZchn"/>
    <w:uiPriority w:val="10"/>
    <w:qFormat/>
    <w:rsid w:val="00F42471"/>
    <w:pPr>
      <w:spacing w:after="0" w:line="240" w:lineRule="auto"/>
      <w:contextualSpacing/>
    </w:pPr>
    <w:rPr>
      <w:rFonts w:ascii="Arial Narrow" w:eastAsiaTheme="majorEastAsia" w:hAnsi="Arial Narrow" w:cstheme="majorBidi"/>
      <w:b/>
      <w:color w:val="FFFFFF" w:themeColor="background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F42471"/>
    <w:rPr>
      <w:rFonts w:ascii="Arial Narrow" w:eastAsiaTheme="majorEastAsia" w:hAnsi="Arial Narrow" w:cstheme="majorBidi"/>
      <w:b/>
      <w:color w:val="FFFFFF" w:themeColor="background1"/>
      <w:sz w:val="48"/>
      <w:szCs w:val="5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F43F32"/>
    <w:pPr>
      <w:numPr>
        <w:numId w:val="0"/>
      </w:numPr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D17B2D"/>
    <w:pPr>
      <w:tabs>
        <w:tab w:val="right" w:leader="dot" w:pos="9061"/>
      </w:tabs>
      <w:spacing w:after="0"/>
    </w:pPr>
  </w:style>
  <w:style w:type="paragraph" w:styleId="Verzeichnis2">
    <w:name w:val="toc 2"/>
    <w:basedOn w:val="Standard"/>
    <w:next w:val="Standard"/>
    <w:autoRedefine/>
    <w:uiPriority w:val="39"/>
    <w:unhideWhenUsed/>
    <w:rsid w:val="00D17B2D"/>
    <w:pPr>
      <w:spacing w:after="0"/>
      <w:ind w:left="238"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17B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17B40"/>
    <w:rPr>
      <w:rFonts w:ascii="Tahoma" w:hAnsi="Tahoma" w:cs="Tahoma"/>
      <w:sz w:val="16"/>
      <w:szCs w:val="16"/>
    </w:rPr>
  </w:style>
  <w:style w:type="paragraph" w:styleId="Untertitel">
    <w:name w:val="Subtitle"/>
    <w:basedOn w:val="Standard"/>
    <w:next w:val="Standard"/>
    <w:link w:val="UntertitelZchn"/>
    <w:uiPriority w:val="11"/>
    <w:rsid w:val="003A42D8"/>
    <w:pPr>
      <w:numPr>
        <w:ilvl w:val="1"/>
      </w:numPr>
    </w:pPr>
    <w:rPr>
      <w:rFonts w:ascii="Arial Narrow" w:eastAsiaTheme="majorEastAsia" w:hAnsi="Arial Narrow" w:cstheme="majorBidi"/>
      <w:b/>
      <w:iCs/>
      <w:color w:val="001E4B"/>
      <w:sz w:val="4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3A42D8"/>
    <w:rPr>
      <w:rFonts w:ascii="Arial Narrow" w:eastAsiaTheme="majorEastAsia" w:hAnsi="Arial Narrow" w:cstheme="majorBidi"/>
      <w:b/>
      <w:iCs/>
      <w:color w:val="001E4B"/>
      <w:sz w:val="48"/>
    </w:rPr>
  </w:style>
  <w:style w:type="table" w:styleId="Tabellenraster">
    <w:name w:val="Table Grid"/>
    <w:basedOn w:val="NormaleTabelle"/>
    <w:uiPriority w:val="39"/>
    <w:rsid w:val="004C18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pressumRckseite">
    <w:name w:val="Impressum Rückseite"/>
    <w:basedOn w:val="Standard"/>
    <w:rsid w:val="00386283"/>
    <w:pPr>
      <w:tabs>
        <w:tab w:val="left" w:pos="567"/>
      </w:tabs>
      <w:spacing w:after="0" w:line="240" w:lineRule="auto"/>
      <w:jc w:val="left"/>
    </w:pPr>
    <w:rPr>
      <w:color w:val="FFFFFF" w:themeColor="background1"/>
      <w:sz w:val="20"/>
      <w:szCs w:val="20"/>
    </w:rPr>
  </w:style>
  <w:style w:type="paragraph" w:customStyle="1" w:styleId="Unter-Untertitel">
    <w:name w:val="Unter-Untertitel"/>
    <w:basedOn w:val="Untertitel"/>
    <w:rsid w:val="003A42D8"/>
    <w:pPr>
      <w:spacing w:after="0" w:line="480" w:lineRule="exact"/>
      <w:jc w:val="left"/>
    </w:pPr>
    <w:rPr>
      <w:rFonts w:asciiTheme="minorHAnsi" w:hAnsiTheme="minorHAnsi"/>
      <w:color w:val="FFFFFF" w:themeColor="background1"/>
      <w:sz w:val="24"/>
    </w:rPr>
  </w:style>
  <w:style w:type="character" w:styleId="BesuchterHyperlink">
    <w:name w:val="FollowedHyperlink"/>
    <w:basedOn w:val="Absatz-Standardschriftart"/>
    <w:uiPriority w:val="99"/>
    <w:semiHidden/>
    <w:unhideWhenUsed/>
    <w:rsid w:val="00AF1CBC"/>
    <w:rPr>
      <w:color w:val="BC00BC" w:themeColor="followedHyperlink"/>
      <w:u w:val="single"/>
    </w:rPr>
  </w:style>
  <w:style w:type="character" w:styleId="SchwacheHervorhebung">
    <w:name w:val="Subtle Emphasis"/>
    <w:basedOn w:val="Absatz-Standardschriftart"/>
    <w:uiPriority w:val="19"/>
    <w:rsid w:val="002E4AAF"/>
    <w:rPr>
      <w:i/>
      <w:iCs/>
      <w:color w:val="808080" w:themeColor="text1" w:themeTint="7F"/>
    </w:rPr>
  </w:style>
  <w:style w:type="paragraph" w:styleId="IntensivesZitat">
    <w:name w:val="Intense Quote"/>
    <w:basedOn w:val="Standard"/>
    <w:next w:val="Standard"/>
    <w:link w:val="IntensivesZitatZchn"/>
    <w:uiPriority w:val="30"/>
    <w:rsid w:val="002E4AAF"/>
    <w:pPr>
      <w:pBdr>
        <w:bottom w:val="single" w:sz="4" w:space="4" w:color="001E4B" w:themeColor="accent1"/>
      </w:pBdr>
      <w:spacing w:before="200" w:after="280"/>
      <w:ind w:left="936" w:right="936"/>
    </w:pPr>
    <w:rPr>
      <w:b/>
      <w:bCs/>
      <w:i/>
      <w:iCs/>
      <w:color w:val="001E4B" w:themeColor="accen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2E4AAF"/>
    <w:rPr>
      <w:rFonts w:asciiTheme="minorHAnsi" w:hAnsiTheme="minorHAnsi"/>
      <w:b/>
      <w:bCs/>
      <w:i/>
      <w:iCs/>
      <w:color w:val="001E4B" w:themeColor="accent1"/>
    </w:rPr>
  </w:style>
  <w:style w:type="character" w:styleId="SchwacherVerweis">
    <w:name w:val="Subtle Reference"/>
    <w:basedOn w:val="Absatz-Standardschriftart"/>
    <w:uiPriority w:val="31"/>
    <w:rsid w:val="002E4AAF"/>
    <w:rPr>
      <w:smallCaps/>
      <w:color w:val="725B00" w:themeColor="accent2"/>
      <w:u w:val="single"/>
    </w:rPr>
  </w:style>
  <w:style w:type="character" w:styleId="IntensiverVerweis">
    <w:name w:val="Intense Reference"/>
    <w:basedOn w:val="Absatz-Standardschriftart"/>
    <w:uiPriority w:val="32"/>
    <w:rsid w:val="002E4AAF"/>
    <w:rPr>
      <w:b/>
      <w:bCs/>
      <w:smallCaps/>
      <w:color w:val="725B00" w:themeColor="accent2"/>
      <w:spacing w:val="5"/>
      <w:u w:val="single"/>
    </w:rPr>
  </w:style>
  <w:style w:type="character" w:styleId="Buchtitel">
    <w:name w:val="Book Title"/>
    <w:basedOn w:val="Absatz-Standardschriftart"/>
    <w:uiPriority w:val="33"/>
    <w:rsid w:val="002E4AAF"/>
    <w:rPr>
      <w:b/>
      <w:bCs/>
      <w:smallCaps/>
      <w:spacing w:val="5"/>
    </w:rPr>
  </w:style>
  <w:style w:type="character" w:styleId="Hervorhebung">
    <w:name w:val="Emphasis"/>
    <w:basedOn w:val="Absatz-Standardschriftart"/>
    <w:uiPriority w:val="20"/>
    <w:qFormat/>
    <w:rsid w:val="002E4AAF"/>
    <w:rPr>
      <w:rFonts w:asciiTheme="minorHAnsi" w:hAnsiTheme="minorHAnsi"/>
      <w:i/>
      <w:iCs/>
      <w:sz w:val="24"/>
    </w:rPr>
  </w:style>
  <w:style w:type="character" w:styleId="IntensiveHervorhebung">
    <w:name w:val="Intense Emphasis"/>
    <w:basedOn w:val="Absatz-Standardschriftart"/>
    <w:uiPriority w:val="21"/>
    <w:qFormat/>
    <w:rsid w:val="002E4AAF"/>
    <w:rPr>
      <w:rFonts w:asciiTheme="minorHAnsi" w:hAnsiTheme="minorHAnsi"/>
      <w:b/>
      <w:bCs/>
      <w:i/>
      <w:iCs/>
      <w:color w:val="001E4B"/>
      <w:sz w:val="24"/>
    </w:rPr>
  </w:style>
  <w:style w:type="character" w:styleId="Fett">
    <w:name w:val="Strong"/>
    <w:basedOn w:val="Absatz-Standardschriftart"/>
    <w:uiPriority w:val="22"/>
    <w:qFormat/>
    <w:rsid w:val="002E4AAF"/>
    <w:rPr>
      <w:rFonts w:asciiTheme="minorHAnsi" w:hAnsiTheme="minorHAnsi"/>
      <w:b/>
      <w:bCs/>
      <w:color w:val="001E4B"/>
      <w:sz w:val="24"/>
    </w:rPr>
  </w:style>
  <w:style w:type="paragraph" w:styleId="KeinLeerraum">
    <w:name w:val="No Spacing"/>
    <w:uiPriority w:val="1"/>
    <w:rsid w:val="002E4AAF"/>
    <w:pPr>
      <w:spacing w:after="0" w:line="240" w:lineRule="auto"/>
    </w:pPr>
    <w:rPr>
      <w:rFonts w:asciiTheme="minorHAnsi" w:hAnsiTheme="minorHAnsi"/>
    </w:rPr>
  </w:style>
  <w:style w:type="paragraph" w:styleId="Kopfzeile">
    <w:name w:val="header"/>
    <w:basedOn w:val="Standard"/>
    <w:link w:val="KopfzeileZchn"/>
    <w:uiPriority w:val="99"/>
    <w:unhideWhenUsed/>
    <w:rsid w:val="00DF792B"/>
    <w:pPr>
      <w:pBdr>
        <w:bottom w:val="single" w:sz="4" w:space="6" w:color="001E4B"/>
      </w:pBdr>
      <w:spacing w:after="0" w:line="240" w:lineRule="auto"/>
    </w:pPr>
    <w:rPr>
      <w:color w:val="001E4B"/>
      <w:sz w:val="28"/>
    </w:rPr>
  </w:style>
  <w:style w:type="character" w:customStyle="1" w:styleId="KopfzeileZchn">
    <w:name w:val="Kopfzeile Zchn"/>
    <w:basedOn w:val="Absatz-Standardschriftart"/>
    <w:link w:val="Kopfzeile"/>
    <w:uiPriority w:val="99"/>
    <w:rsid w:val="00DF792B"/>
    <w:rPr>
      <w:rFonts w:asciiTheme="minorHAnsi" w:hAnsiTheme="minorHAnsi"/>
      <w:color w:val="001E4B"/>
      <w:sz w:val="28"/>
    </w:rPr>
  </w:style>
  <w:style w:type="paragraph" w:styleId="Fuzeile">
    <w:name w:val="footer"/>
    <w:basedOn w:val="Standard"/>
    <w:link w:val="FuzeileZchn"/>
    <w:uiPriority w:val="99"/>
    <w:unhideWhenUsed/>
    <w:rsid w:val="00DF792B"/>
    <w:pPr>
      <w:pBdr>
        <w:top w:val="single" w:sz="4" w:space="6" w:color="001E4B"/>
      </w:pBdr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F792B"/>
    <w:rPr>
      <w:rFonts w:asciiTheme="minorHAnsi" w:hAnsiTheme="minorHAnsi"/>
    </w:rPr>
  </w:style>
  <w:style w:type="paragraph" w:styleId="Verzeichnis3">
    <w:name w:val="toc 3"/>
    <w:basedOn w:val="Standard"/>
    <w:next w:val="Standard"/>
    <w:autoRedefine/>
    <w:uiPriority w:val="39"/>
    <w:unhideWhenUsed/>
    <w:rsid w:val="00D17B2D"/>
    <w:pPr>
      <w:spacing w:after="0"/>
      <w:ind w:left="482"/>
    </w:pPr>
  </w:style>
  <w:style w:type="paragraph" w:customStyle="1" w:styleId="Anhangberschrift1">
    <w:name w:val="Anhangüberschrift 1"/>
    <w:basedOn w:val="berschrift1"/>
    <w:next w:val="Standard"/>
    <w:link w:val="Anhangberschrift1Zchn"/>
    <w:qFormat/>
    <w:rsid w:val="00E85C8E"/>
    <w:pPr>
      <w:numPr>
        <w:numId w:val="2"/>
      </w:numPr>
    </w:pPr>
  </w:style>
  <w:style w:type="paragraph" w:customStyle="1" w:styleId="LeereKopfzeile">
    <w:name w:val="LeereKopfzeile"/>
    <w:basedOn w:val="Kopfzeile"/>
    <w:rsid w:val="00CB294F"/>
    <w:pPr>
      <w:pBdr>
        <w:bottom w:val="none" w:sz="0" w:space="0" w:color="auto"/>
      </w:pBdr>
    </w:pPr>
  </w:style>
  <w:style w:type="paragraph" w:customStyle="1" w:styleId="LeereFuzeile">
    <w:name w:val="LeereFußzeile"/>
    <w:basedOn w:val="Fuzeile"/>
    <w:rsid w:val="001F6E85"/>
    <w:pPr>
      <w:pBdr>
        <w:top w:val="none" w:sz="0" w:space="0" w:color="auto"/>
      </w:pBdr>
    </w:pPr>
  </w:style>
  <w:style w:type="paragraph" w:customStyle="1" w:styleId="ImpressumSeite2">
    <w:name w:val="Impressum Seite 2"/>
    <w:basedOn w:val="Standard"/>
    <w:rsid w:val="003A42D8"/>
    <w:pPr>
      <w:tabs>
        <w:tab w:val="left" w:pos="737"/>
      </w:tabs>
      <w:spacing w:line="240" w:lineRule="auto"/>
      <w:contextualSpacing/>
      <w:jc w:val="left"/>
    </w:pPr>
    <w:rPr>
      <w:sz w:val="20"/>
    </w:rPr>
  </w:style>
  <w:style w:type="character" w:styleId="Platzhaltertext">
    <w:name w:val="Placeholder Text"/>
    <w:basedOn w:val="Absatz-Standardschriftart"/>
    <w:uiPriority w:val="99"/>
    <w:semiHidden/>
    <w:rsid w:val="00F178EA"/>
    <w:rPr>
      <w:color w:val="808080"/>
    </w:rPr>
  </w:style>
  <w:style w:type="paragraph" w:customStyle="1" w:styleId="Textdatei-normal">
    <w:name w:val="Textdatei - normal"/>
    <w:basedOn w:val="Standard"/>
    <w:link w:val="Textdatei-normalZchn"/>
    <w:qFormat/>
    <w:rsid w:val="00B15C8D"/>
    <w:pPr>
      <w:keepNext/>
      <w:keepLines/>
      <w:pBdr>
        <w:top w:val="single" w:sz="4" w:space="6" w:color="auto"/>
        <w:left w:val="single" w:sz="4" w:space="6" w:color="auto"/>
        <w:bottom w:val="single" w:sz="4" w:space="6" w:color="auto"/>
        <w:right w:val="single" w:sz="4" w:space="6" w:color="auto"/>
      </w:pBdr>
      <w:shd w:val="clear" w:color="auto" w:fill="E6E6E6"/>
      <w:spacing w:before="120" w:after="120" w:line="240" w:lineRule="auto"/>
      <w:contextualSpacing/>
    </w:pPr>
    <w:rPr>
      <w:rFonts w:ascii="Courier New" w:hAnsi="Courier New"/>
      <w:noProof/>
    </w:rPr>
  </w:style>
  <w:style w:type="paragraph" w:customStyle="1" w:styleId="Textdatei-klein">
    <w:name w:val="Textdatei - klein"/>
    <w:basedOn w:val="Textdatei-normal"/>
    <w:link w:val="Textdatei-kleinZchn"/>
    <w:qFormat/>
    <w:rsid w:val="00B15C8D"/>
    <w:rPr>
      <w:sz w:val="16"/>
    </w:rPr>
  </w:style>
  <w:style w:type="paragraph" w:styleId="NurText">
    <w:name w:val="Plain Text"/>
    <w:basedOn w:val="Standard"/>
    <w:link w:val="NurTextZchn"/>
    <w:uiPriority w:val="99"/>
    <w:unhideWhenUsed/>
    <w:qFormat/>
    <w:rsid w:val="005D5917"/>
    <w:pPr>
      <w:keepNext/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pacing w:after="120" w:line="240" w:lineRule="auto"/>
      <w:contextualSpacing/>
    </w:pPr>
    <w:rPr>
      <w:rFonts w:ascii="Courier New" w:hAnsi="Courier New" w:cs="Consolas"/>
      <w:noProof/>
      <w:sz w:val="20"/>
      <w:szCs w:val="21"/>
    </w:rPr>
  </w:style>
  <w:style w:type="character" w:customStyle="1" w:styleId="NurTextZchn">
    <w:name w:val="Nur Text Zchn"/>
    <w:basedOn w:val="Absatz-Standardschriftart"/>
    <w:link w:val="NurText"/>
    <w:uiPriority w:val="99"/>
    <w:rsid w:val="005D5917"/>
    <w:rPr>
      <w:rFonts w:ascii="Courier New" w:hAnsi="Courier New" w:cs="Consolas"/>
      <w:noProof/>
      <w:sz w:val="20"/>
      <w:szCs w:val="21"/>
    </w:rPr>
  </w:style>
  <w:style w:type="paragraph" w:styleId="Listenabsatz">
    <w:name w:val="List Paragraph"/>
    <w:basedOn w:val="Standard"/>
    <w:uiPriority w:val="34"/>
    <w:qFormat/>
    <w:rsid w:val="003A42D8"/>
    <w:pPr>
      <w:ind w:left="720"/>
      <w:contextualSpacing/>
    </w:pPr>
  </w:style>
  <w:style w:type="paragraph" w:customStyle="1" w:styleId="Bildtextvorher">
    <w:name w:val="Bildtext vorher"/>
    <w:basedOn w:val="Standard"/>
    <w:link w:val="BildtextvorherZchn"/>
    <w:qFormat/>
    <w:rsid w:val="00FE7772"/>
    <w:pPr>
      <w:keepNext/>
    </w:pPr>
  </w:style>
  <w:style w:type="character" w:customStyle="1" w:styleId="Tastenkombination">
    <w:name w:val="Tastenkombination"/>
    <w:basedOn w:val="Absatz-Standardschriftart"/>
    <w:uiPriority w:val="1"/>
    <w:qFormat/>
    <w:rsid w:val="00FC2C83"/>
    <w:rPr>
      <w:rFonts w:ascii="Courier New" w:hAnsi="Courier New" w:cstheme="minorHAnsi"/>
    </w:rPr>
  </w:style>
  <w:style w:type="paragraph" w:customStyle="1" w:styleId="Anhangberschrift2">
    <w:name w:val="Anhangüberschrift 2"/>
    <w:basedOn w:val="berschrift2"/>
    <w:next w:val="Standard"/>
    <w:link w:val="Anhangberschrift2Zchn"/>
    <w:qFormat/>
    <w:rsid w:val="003A6F9C"/>
    <w:pPr>
      <w:numPr>
        <w:numId w:val="2"/>
      </w:numPr>
    </w:pPr>
  </w:style>
  <w:style w:type="numbering" w:customStyle="1" w:styleId="Kapitelnummerierung">
    <w:name w:val="Kapitelnummerierung"/>
    <w:uiPriority w:val="99"/>
    <w:rsid w:val="00964EE7"/>
    <w:pPr>
      <w:numPr>
        <w:numId w:val="1"/>
      </w:numPr>
    </w:pPr>
  </w:style>
  <w:style w:type="character" w:customStyle="1" w:styleId="Anhangberschrift1Zchn">
    <w:name w:val="Anhangüberschrift 1 Zchn"/>
    <w:basedOn w:val="berschrift1Zchn"/>
    <w:link w:val="Anhangberschrift1"/>
    <w:rsid w:val="00DB6716"/>
    <w:rPr>
      <w:rFonts w:asciiTheme="majorHAnsi" w:eastAsiaTheme="majorEastAsia" w:hAnsiTheme="majorHAnsi" w:cstheme="majorBidi"/>
      <w:b/>
      <w:color w:val="001E4B"/>
      <w:sz w:val="32"/>
      <w:szCs w:val="32"/>
    </w:rPr>
  </w:style>
  <w:style w:type="character" w:customStyle="1" w:styleId="Anhangberschrift2Zchn">
    <w:name w:val="Anhangüberschrift 2 Zchn"/>
    <w:basedOn w:val="berschrift2Zchn"/>
    <w:link w:val="Anhangberschrift2"/>
    <w:rsid w:val="00DB6716"/>
    <w:rPr>
      <w:rFonts w:asciiTheme="majorHAnsi" w:eastAsiaTheme="majorEastAsia" w:hAnsiTheme="majorHAnsi" w:cstheme="majorBidi"/>
      <w:b/>
      <w:color w:val="001E4B"/>
      <w:sz w:val="28"/>
      <w:szCs w:val="26"/>
    </w:rPr>
  </w:style>
  <w:style w:type="character" w:customStyle="1" w:styleId="Textdatei-normalZchn">
    <w:name w:val="Textdatei - normal Zchn"/>
    <w:basedOn w:val="Absatz-Standardschriftart"/>
    <w:link w:val="Textdatei-normal"/>
    <w:rsid w:val="00DB6716"/>
    <w:rPr>
      <w:rFonts w:ascii="Courier New" w:hAnsi="Courier New"/>
      <w:noProof/>
      <w:shd w:val="clear" w:color="auto" w:fill="E6E6E6"/>
    </w:rPr>
  </w:style>
  <w:style w:type="character" w:customStyle="1" w:styleId="Textdatei-kleinZchn">
    <w:name w:val="Textdatei - klein Zchn"/>
    <w:basedOn w:val="Textdatei-normalZchn"/>
    <w:link w:val="Textdatei-klein"/>
    <w:rsid w:val="00DB6716"/>
    <w:rPr>
      <w:rFonts w:ascii="Courier New" w:hAnsi="Courier New"/>
      <w:noProof/>
      <w:sz w:val="16"/>
      <w:shd w:val="clear" w:color="auto" w:fill="E6E6E6"/>
    </w:rPr>
  </w:style>
  <w:style w:type="character" w:customStyle="1" w:styleId="BildtextvorherZchn">
    <w:name w:val="Bildtext vorher Zchn"/>
    <w:basedOn w:val="Absatz-Standardschriftart"/>
    <w:link w:val="Bildtextvorher"/>
    <w:rsid w:val="00DB6716"/>
    <w:rPr>
      <w:rFonts w:asciiTheme="minorHAnsi" w:hAnsiTheme="minorHAnsi"/>
    </w:rPr>
  </w:style>
  <w:style w:type="paragraph" w:customStyle="1" w:styleId="Anhangberschrift3">
    <w:name w:val="Anhangüberschrift 3"/>
    <w:basedOn w:val="berschrift3"/>
    <w:next w:val="Standard"/>
    <w:link w:val="Anhangberschrift3Zchn"/>
    <w:qFormat/>
    <w:rsid w:val="003A6F9C"/>
    <w:pPr>
      <w:numPr>
        <w:numId w:val="2"/>
      </w:numPr>
    </w:pPr>
  </w:style>
  <w:style w:type="character" w:customStyle="1" w:styleId="Anhangberschrift3Zchn">
    <w:name w:val="Anhangüberschrift 3 Zchn"/>
    <w:basedOn w:val="berschrift3Zchn"/>
    <w:link w:val="Anhangberschrift3"/>
    <w:rsid w:val="003A6F9C"/>
    <w:rPr>
      <w:rFonts w:asciiTheme="majorHAnsi" w:eastAsiaTheme="majorEastAsia" w:hAnsiTheme="majorHAnsi" w:cstheme="majorBidi"/>
      <w:b/>
      <w:color w:val="001E4B"/>
    </w:rPr>
  </w:style>
  <w:style w:type="character" w:customStyle="1" w:styleId="nodelabelbox">
    <w:name w:val="nodelabelbox"/>
    <w:basedOn w:val="Absatz-Standardschriftart"/>
    <w:rsid w:val="00780824"/>
  </w:style>
  <w:style w:type="character" w:customStyle="1" w:styleId="nodetag">
    <w:name w:val="nodetag"/>
    <w:basedOn w:val="Absatz-Standardschriftart"/>
    <w:rsid w:val="00780824"/>
  </w:style>
  <w:style w:type="character" w:customStyle="1" w:styleId="nodeattr">
    <w:name w:val="nodeattr"/>
    <w:basedOn w:val="Absatz-Standardschriftart"/>
    <w:rsid w:val="00780824"/>
  </w:style>
  <w:style w:type="character" w:customStyle="1" w:styleId="nodename">
    <w:name w:val="nodename"/>
    <w:basedOn w:val="Absatz-Standardschriftart"/>
    <w:rsid w:val="00780824"/>
  </w:style>
  <w:style w:type="character" w:customStyle="1" w:styleId="nodevalue">
    <w:name w:val="nodevalue"/>
    <w:basedOn w:val="Absatz-Standardschriftart"/>
    <w:rsid w:val="00780824"/>
  </w:style>
  <w:style w:type="character" w:customStyle="1" w:styleId="nodebracket">
    <w:name w:val="nodebracket"/>
    <w:basedOn w:val="Absatz-Standardschriftart"/>
    <w:rsid w:val="00780824"/>
  </w:style>
  <w:style w:type="character" w:styleId="HTMLCode">
    <w:name w:val="HTML Code"/>
    <w:basedOn w:val="Absatz-Standardschriftart"/>
    <w:uiPriority w:val="99"/>
    <w:semiHidden/>
    <w:unhideWhenUsed/>
    <w:rsid w:val="00780824"/>
    <w:rPr>
      <w:rFonts w:ascii="Courier New" w:eastAsia="Times New Roman" w:hAnsi="Courier New" w:cs="Courier New"/>
      <w:sz w:val="20"/>
      <w:szCs w:val="20"/>
    </w:rPr>
  </w:style>
  <w:style w:type="character" w:styleId="HTMLVariable">
    <w:name w:val="HTML Variable"/>
    <w:basedOn w:val="Absatz-Standardschriftart"/>
    <w:uiPriority w:val="99"/>
    <w:semiHidden/>
    <w:unhideWhenUsed/>
    <w:rsid w:val="00780824"/>
    <w:rPr>
      <w:i/>
      <w:iCs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450D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zh-CN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450DE6"/>
    <w:rPr>
      <w:rFonts w:ascii="Courier New" w:eastAsia="Times New Roman" w:hAnsi="Courier New" w:cs="Courier New"/>
      <w:sz w:val="20"/>
      <w:szCs w:val="20"/>
      <w:lang w:eastAsia="zh-CN"/>
    </w:rPr>
  </w:style>
  <w:style w:type="character" w:customStyle="1" w:styleId="token">
    <w:name w:val="token"/>
    <w:basedOn w:val="Absatz-Standardschriftart"/>
    <w:rsid w:val="00450DE6"/>
  </w:style>
  <w:style w:type="paragraph" w:styleId="Verzeichnis4">
    <w:name w:val="toc 4"/>
    <w:basedOn w:val="Standard"/>
    <w:next w:val="Standard"/>
    <w:autoRedefine/>
    <w:uiPriority w:val="39"/>
    <w:unhideWhenUsed/>
    <w:rsid w:val="00431F1C"/>
    <w:pPr>
      <w:spacing w:after="100" w:line="276" w:lineRule="auto"/>
      <w:ind w:left="660"/>
      <w:jc w:val="left"/>
    </w:pPr>
    <w:rPr>
      <w:rFonts w:eastAsiaTheme="minorEastAsia"/>
      <w:sz w:val="22"/>
      <w:szCs w:val="22"/>
      <w:lang w:eastAsia="zh-CN"/>
    </w:rPr>
  </w:style>
  <w:style w:type="paragraph" w:styleId="Verzeichnis5">
    <w:name w:val="toc 5"/>
    <w:basedOn w:val="Standard"/>
    <w:next w:val="Standard"/>
    <w:autoRedefine/>
    <w:uiPriority w:val="39"/>
    <w:unhideWhenUsed/>
    <w:rsid w:val="00431F1C"/>
    <w:pPr>
      <w:spacing w:after="100" w:line="276" w:lineRule="auto"/>
      <w:ind w:left="880"/>
      <w:jc w:val="left"/>
    </w:pPr>
    <w:rPr>
      <w:rFonts w:eastAsiaTheme="minorEastAsia"/>
      <w:sz w:val="22"/>
      <w:szCs w:val="22"/>
      <w:lang w:eastAsia="zh-CN"/>
    </w:rPr>
  </w:style>
  <w:style w:type="paragraph" w:styleId="Verzeichnis6">
    <w:name w:val="toc 6"/>
    <w:basedOn w:val="Standard"/>
    <w:next w:val="Standard"/>
    <w:autoRedefine/>
    <w:uiPriority w:val="39"/>
    <w:unhideWhenUsed/>
    <w:rsid w:val="00431F1C"/>
    <w:pPr>
      <w:spacing w:after="100" w:line="276" w:lineRule="auto"/>
      <w:ind w:left="1100"/>
      <w:jc w:val="left"/>
    </w:pPr>
    <w:rPr>
      <w:rFonts w:eastAsiaTheme="minorEastAsia"/>
      <w:sz w:val="22"/>
      <w:szCs w:val="22"/>
      <w:lang w:eastAsia="zh-CN"/>
    </w:rPr>
  </w:style>
  <w:style w:type="paragraph" w:styleId="Verzeichnis7">
    <w:name w:val="toc 7"/>
    <w:basedOn w:val="Standard"/>
    <w:next w:val="Standard"/>
    <w:autoRedefine/>
    <w:uiPriority w:val="39"/>
    <w:unhideWhenUsed/>
    <w:rsid w:val="00431F1C"/>
    <w:pPr>
      <w:spacing w:after="100" w:line="276" w:lineRule="auto"/>
      <w:ind w:left="1320"/>
      <w:jc w:val="left"/>
    </w:pPr>
    <w:rPr>
      <w:rFonts w:eastAsiaTheme="minorEastAsia"/>
      <w:sz w:val="22"/>
      <w:szCs w:val="22"/>
      <w:lang w:eastAsia="zh-CN"/>
    </w:rPr>
  </w:style>
  <w:style w:type="paragraph" w:styleId="Verzeichnis8">
    <w:name w:val="toc 8"/>
    <w:basedOn w:val="Standard"/>
    <w:next w:val="Standard"/>
    <w:autoRedefine/>
    <w:uiPriority w:val="39"/>
    <w:unhideWhenUsed/>
    <w:rsid w:val="00431F1C"/>
    <w:pPr>
      <w:spacing w:after="100" w:line="276" w:lineRule="auto"/>
      <w:ind w:left="1540"/>
      <w:jc w:val="left"/>
    </w:pPr>
    <w:rPr>
      <w:rFonts w:eastAsiaTheme="minorEastAsia"/>
      <w:sz w:val="22"/>
      <w:szCs w:val="22"/>
      <w:lang w:eastAsia="zh-CN"/>
    </w:rPr>
  </w:style>
  <w:style w:type="paragraph" w:styleId="Verzeichnis9">
    <w:name w:val="toc 9"/>
    <w:basedOn w:val="Standard"/>
    <w:next w:val="Standard"/>
    <w:autoRedefine/>
    <w:uiPriority w:val="39"/>
    <w:unhideWhenUsed/>
    <w:rsid w:val="00431F1C"/>
    <w:pPr>
      <w:spacing w:after="100" w:line="276" w:lineRule="auto"/>
      <w:ind w:left="1760"/>
      <w:jc w:val="left"/>
    </w:pPr>
    <w:rPr>
      <w:rFonts w:eastAsiaTheme="minorEastAsia"/>
      <w:sz w:val="22"/>
      <w:szCs w:val="22"/>
      <w:lang w:eastAsia="zh-CN"/>
    </w:rPr>
  </w:style>
  <w:style w:type="paragraph" w:styleId="StandardWeb">
    <w:name w:val="Normal (Web)"/>
    <w:basedOn w:val="Standard"/>
    <w:uiPriority w:val="99"/>
    <w:semiHidden/>
    <w:unhideWhenUsed/>
    <w:rsid w:val="003D310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eastAsia="zh-CN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0C4C83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0C4C83"/>
    <w:rPr>
      <w:rFonts w:asciiTheme="minorHAnsi" w:hAnsiTheme="minorHAnsi"/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0C4C83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Garamond" w:eastAsiaTheme="minorHAnsi" w:hAnsi="Garamond" w:cstheme="minorBidi"/>
        <w:sz w:val="24"/>
        <w:szCs w:val="24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/>
    <w:lsdException w:name="heading 6" w:uiPriority="9"/>
    <w:lsdException w:name="heading 7" w:uiPriority="9"/>
    <w:lsdException w:name="heading 8" w:uiPriority="9"/>
    <w:lsdException w:name="heading 9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Plain Text" w:qFormat="1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 w:qFormat="1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471CF6"/>
    <w:pPr>
      <w:spacing w:line="360" w:lineRule="auto"/>
      <w:jc w:val="both"/>
    </w:pPr>
    <w:rPr>
      <w:rFonts w:asciiTheme="minorHAnsi" w:hAnsiTheme="minorHAnsi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3A6F9C"/>
    <w:pPr>
      <w:keepNext/>
      <w:keepLines/>
      <w:pageBreakBefore/>
      <w:numPr>
        <w:numId w:val="3"/>
      </w:numPr>
      <w:spacing w:after="240" w:line="240" w:lineRule="auto"/>
      <w:jc w:val="left"/>
      <w:outlineLvl w:val="0"/>
    </w:pPr>
    <w:rPr>
      <w:rFonts w:asciiTheme="majorHAnsi" w:eastAsiaTheme="majorEastAsia" w:hAnsiTheme="majorHAnsi" w:cstheme="majorBidi"/>
      <w:b/>
      <w:color w:val="001E4B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9F2197"/>
    <w:pPr>
      <w:keepNext/>
      <w:keepLines/>
      <w:numPr>
        <w:ilvl w:val="1"/>
        <w:numId w:val="3"/>
      </w:numPr>
      <w:spacing w:before="120" w:after="0"/>
      <w:outlineLvl w:val="1"/>
    </w:pPr>
    <w:rPr>
      <w:rFonts w:asciiTheme="majorHAnsi" w:eastAsiaTheme="majorEastAsia" w:hAnsiTheme="majorHAnsi" w:cstheme="majorBidi"/>
      <w:b/>
      <w:color w:val="001E4B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3A42D8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1E4B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3A6F9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b/>
      <w:iCs/>
      <w:color w:val="001E4B"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rsid w:val="003A6F9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b/>
      <w:color w:val="001E4B"/>
    </w:rPr>
  </w:style>
  <w:style w:type="paragraph" w:styleId="berschrift6">
    <w:name w:val="heading 6"/>
    <w:basedOn w:val="Standard"/>
    <w:next w:val="Standard"/>
    <w:link w:val="berschrift6Zchn"/>
    <w:uiPriority w:val="9"/>
    <w:unhideWhenUsed/>
    <w:rsid w:val="003A6F9C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001E4B"/>
    </w:rPr>
  </w:style>
  <w:style w:type="paragraph" w:styleId="berschrift7">
    <w:name w:val="heading 7"/>
    <w:basedOn w:val="Standard"/>
    <w:next w:val="Standard"/>
    <w:link w:val="berschrift7Zchn"/>
    <w:uiPriority w:val="9"/>
    <w:unhideWhenUsed/>
    <w:rsid w:val="003A6F9C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Cs/>
      <w:color w:val="001E4B"/>
    </w:rPr>
  </w:style>
  <w:style w:type="paragraph" w:styleId="berschrift8">
    <w:name w:val="heading 8"/>
    <w:basedOn w:val="Standard"/>
    <w:next w:val="Standard"/>
    <w:link w:val="berschrift8Zchn"/>
    <w:uiPriority w:val="9"/>
    <w:unhideWhenUsed/>
    <w:rsid w:val="003A6F9C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001E4B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unhideWhenUsed/>
    <w:rsid w:val="003A6F9C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001E4B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Beschriftung">
    <w:name w:val="caption"/>
    <w:basedOn w:val="Standard"/>
    <w:next w:val="Standard"/>
    <w:uiPriority w:val="35"/>
    <w:unhideWhenUsed/>
    <w:qFormat/>
    <w:rsid w:val="00EB27BF"/>
    <w:pPr>
      <w:spacing w:before="120" w:after="240" w:line="240" w:lineRule="auto"/>
      <w:jc w:val="center"/>
    </w:pPr>
    <w:rPr>
      <w:iCs/>
      <w:color w:val="001E4B" w:themeColor="text2"/>
      <w:sz w:val="20"/>
      <w:szCs w:val="18"/>
    </w:rPr>
  </w:style>
  <w:style w:type="paragraph" w:customStyle="1" w:styleId="Bild">
    <w:name w:val="Bild"/>
    <w:basedOn w:val="Standard"/>
    <w:next w:val="Standard"/>
    <w:qFormat/>
    <w:rsid w:val="00F33F09"/>
    <w:pPr>
      <w:keepNext/>
      <w:spacing w:after="0"/>
      <w:jc w:val="center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E85C8E"/>
    <w:rPr>
      <w:rFonts w:asciiTheme="majorHAnsi" w:eastAsiaTheme="majorEastAsia" w:hAnsiTheme="majorHAnsi" w:cstheme="majorBidi"/>
      <w:b/>
      <w:color w:val="001E4B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9F2197"/>
    <w:rPr>
      <w:rFonts w:asciiTheme="majorHAnsi" w:eastAsiaTheme="majorEastAsia" w:hAnsiTheme="majorHAnsi" w:cstheme="majorBidi"/>
      <w:b/>
      <w:color w:val="001E4B"/>
      <w:sz w:val="28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3A42D8"/>
    <w:rPr>
      <w:rFonts w:asciiTheme="majorHAnsi" w:eastAsiaTheme="majorEastAsia" w:hAnsiTheme="majorHAnsi" w:cstheme="majorBidi"/>
      <w:b/>
      <w:color w:val="001E4B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3A42D8"/>
    <w:rPr>
      <w:rFonts w:asciiTheme="majorHAnsi" w:eastAsiaTheme="majorEastAsia" w:hAnsiTheme="majorHAnsi" w:cstheme="majorBidi"/>
      <w:b/>
      <w:iCs/>
      <w:color w:val="001E4B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BF73C2"/>
    <w:rPr>
      <w:rFonts w:asciiTheme="majorHAnsi" w:eastAsiaTheme="majorEastAsia" w:hAnsiTheme="majorHAnsi" w:cstheme="majorBidi"/>
      <w:b/>
      <w:color w:val="001E4B"/>
    </w:rPr>
  </w:style>
  <w:style w:type="character" w:customStyle="1" w:styleId="berschrift6Zchn">
    <w:name w:val="Überschrift 6 Zchn"/>
    <w:basedOn w:val="Absatz-Standardschriftart"/>
    <w:link w:val="berschrift6"/>
    <w:uiPriority w:val="9"/>
    <w:rsid w:val="00BF73C2"/>
    <w:rPr>
      <w:rFonts w:asciiTheme="majorHAnsi" w:eastAsiaTheme="majorEastAsia" w:hAnsiTheme="majorHAnsi" w:cstheme="majorBidi"/>
      <w:color w:val="001E4B"/>
    </w:rPr>
  </w:style>
  <w:style w:type="character" w:customStyle="1" w:styleId="berschrift7Zchn">
    <w:name w:val="Überschrift 7 Zchn"/>
    <w:basedOn w:val="Absatz-Standardschriftart"/>
    <w:link w:val="berschrift7"/>
    <w:uiPriority w:val="9"/>
    <w:rsid w:val="00BF73C2"/>
    <w:rPr>
      <w:rFonts w:asciiTheme="majorHAnsi" w:eastAsiaTheme="majorEastAsia" w:hAnsiTheme="majorHAnsi" w:cstheme="majorBidi"/>
      <w:iCs/>
      <w:color w:val="001E4B"/>
    </w:rPr>
  </w:style>
  <w:style w:type="character" w:customStyle="1" w:styleId="berschrift8Zchn">
    <w:name w:val="Überschrift 8 Zchn"/>
    <w:basedOn w:val="Absatz-Standardschriftart"/>
    <w:link w:val="berschrift8"/>
    <w:uiPriority w:val="9"/>
    <w:rsid w:val="00BF73C2"/>
    <w:rPr>
      <w:rFonts w:asciiTheme="majorHAnsi" w:eastAsiaTheme="majorEastAsia" w:hAnsiTheme="majorHAnsi" w:cstheme="majorBidi"/>
      <w:color w:val="001E4B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rsid w:val="00BF73C2"/>
    <w:rPr>
      <w:rFonts w:asciiTheme="majorHAnsi" w:eastAsiaTheme="majorEastAsia" w:hAnsiTheme="majorHAnsi" w:cstheme="majorBidi"/>
      <w:iCs/>
      <w:color w:val="001E4B"/>
      <w:szCs w:val="21"/>
    </w:rPr>
  </w:style>
  <w:style w:type="character" w:styleId="Hyperlink">
    <w:name w:val="Hyperlink"/>
    <w:basedOn w:val="Absatz-Standardschriftart"/>
    <w:uiPriority w:val="99"/>
    <w:unhideWhenUsed/>
    <w:rsid w:val="00C748AA"/>
    <w:rPr>
      <w:color w:val="005BE2" w:themeColor="hyperlink"/>
      <w:u w:val="none"/>
    </w:rPr>
  </w:style>
  <w:style w:type="paragraph" w:styleId="Abbildungsverzeichnis">
    <w:name w:val="table of figures"/>
    <w:basedOn w:val="Standard"/>
    <w:next w:val="Standard"/>
    <w:uiPriority w:val="99"/>
    <w:unhideWhenUsed/>
    <w:rsid w:val="00DE44EF"/>
    <w:pPr>
      <w:spacing w:after="0"/>
    </w:pPr>
  </w:style>
  <w:style w:type="paragraph" w:styleId="Titel">
    <w:name w:val="Title"/>
    <w:basedOn w:val="Standard"/>
    <w:next w:val="Standard"/>
    <w:link w:val="TitelZchn"/>
    <w:uiPriority w:val="10"/>
    <w:qFormat/>
    <w:rsid w:val="00F42471"/>
    <w:pPr>
      <w:spacing w:after="0" w:line="240" w:lineRule="auto"/>
      <w:contextualSpacing/>
    </w:pPr>
    <w:rPr>
      <w:rFonts w:ascii="Arial Narrow" w:eastAsiaTheme="majorEastAsia" w:hAnsi="Arial Narrow" w:cstheme="majorBidi"/>
      <w:b/>
      <w:color w:val="FFFFFF" w:themeColor="background1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F42471"/>
    <w:rPr>
      <w:rFonts w:ascii="Arial Narrow" w:eastAsiaTheme="majorEastAsia" w:hAnsi="Arial Narrow" w:cstheme="majorBidi"/>
      <w:b/>
      <w:color w:val="FFFFFF" w:themeColor="background1"/>
      <w:sz w:val="48"/>
      <w:szCs w:val="5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F43F32"/>
    <w:pPr>
      <w:numPr>
        <w:numId w:val="0"/>
      </w:numPr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D17B2D"/>
    <w:pPr>
      <w:tabs>
        <w:tab w:val="right" w:leader="dot" w:pos="9061"/>
      </w:tabs>
      <w:spacing w:after="0"/>
    </w:pPr>
  </w:style>
  <w:style w:type="paragraph" w:styleId="Verzeichnis2">
    <w:name w:val="toc 2"/>
    <w:basedOn w:val="Standard"/>
    <w:next w:val="Standard"/>
    <w:autoRedefine/>
    <w:uiPriority w:val="39"/>
    <w:unhideWhenUsed/>
    <w:rsid w:val="00D17B2D"/>
    <w:pPr>
      <w:spacing w:after="0"/>
      <w:ind w:left="238"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17B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17B40"/>
    <w:rPr>
      <w:rFonts w:ascii="Tahoma" w:hAnsi="Tahoma" w:cs="Tahoma"/>
      <w:sz w:val="16"/>
      <w:szCs w:val="16"/>
    </w:rPr>
  </w:style>
  <w:style w:type="paragraph" w:styleId="Untertitel">
    <w:name w:val="Subtitle"/>
    <w:basedOn w:val="Standard"/>
    <w:next w:val="Standard"/>
    <w:link w:val="UntertitelZchn"/>
    <w:uiPriority w:val="11"/>
    <w:rsid w:val="003A42D8"/>
    <w:pPr>
      <w:numPr>
        <w:ilvl w:val="1"/>
      </w:numPr>
    </w:pPr>
    <w:rPr>
      <w:rFonts w:ascii="Arial Narrow" w:eastAsiaTheme="majorEastAsia" w:hAnsi="Arial Narrow" w:cstheme="majorBidi"/>
      <w:b/>
      <w:iCs/>
      <w:color w:val="001E4B"/>
      <w:sz w:val="4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3A42D8"/>
    <w:rPr>
      <w:rFonts w:ascii="Arial Narrow" w:eastAsiaTheme="majorEastAsia" w:hAnsi="Arial Narrow" w:cstheme="majorBidi"/>
      <w:b/>
      <w:iCs/>
      <w:color w:val="001E4B"/>
      <w:sz w:val="48"/>
    </w:rPr>
  </w:style>
  <w:style w:type="table" w:styleId="Tabellenraster">
    <w:name w:val="Table Grid"/>
    <w:basedOn w:val="NormaleTabelle"/>
    <w:uiPriority w:val="39"/>
    <w:rsid w:val="004C18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pressumRckseite">
    <w:name w:val="Impressum Rückseite"/>
    <w:basedOn w:val="Standard"/>
    <w:rsid w:val="00386283"/>
    <w:pPr>
      <w:tabs>
        <w:tab w:val="left" w:pos="567"/>
      </w:tabs>
      <w:spacing w:after="0" w:line="240" w:lineRule="auto"/>
      <w:jc w:val="left"/>
    </w:pPr>
    <w:rPr>
      <w:color w:val="FFFFFF" w:themeColor="background1"/>
      <w:sz w:val="20"/>
      <w:szCs w:val="20"/>
    </w:rPr>
  </w:style>
  <w:style w:type="paragraph" w:customStyle="1" w:styleId="Unter-Untertitel">
    <w:name w:val="Unter-Untertitel"/>
    <w:basedOn w:val="Untertitel"/>
    <w:rsid w:val="003A42D8"/>
    <w:pPr>
      <w:spacing w:after="0" w:line="480" w:lineRule="exact"/>
      <w:jc w:val="left"/>
    </w:pPr>
    <w:rPr>
      <w:rFonts w:asciiTheme="minorHAnsi" w:hAnsiTheme="minorHAnsi"/>
      <w:color w:val="FFFFFF" w:themeColor="background1"/>
      <w:sz w:val="24"/>
    </w:rPr>
  </w:style>
  <w:style w:type="character" w:styleId="BesuchterHyperlink">
    <w:name w:val="FollowedHyperlink"/>
    <w:basedOn w:val="Absatz-Standardschriftart"/>
    <w:uiPriority w:val="99"/>
    <w:semiHidden/>
    <w:unhideWhenUsed/>
    <w:rsid w:val="00AF1CBC"/>
    <w:rPr>
      <w:color w:val="BC00BC" w:themeColor="followedHyperlink"/>
      <w:u w:val="single"/>
    </w:rPr>
  </w:style>
  <w:style w:type="character" w:styleId="SchwacheHervorhebung">
    <w:name w:val="Subtle Emphasis"/>
    <w:basedOn w:val="Absatz-Standardschriftart"/>
    <w:uiPriority w:val="19"/>
    <w:rsid w:val="002E4AAF"/>
    <w:rPr>
      <w:i/>
      <w:iCs/>
      <w:color w:val="808080" w:themeColor="text1" w:themeTint="7F"/>
    </w:rPr>
  </w:style>
  <w:style w:type="paragraph" w:styleId="IntensivesZitat">
    <w:name w:val="Intense Quote"/>
    <w:basedOn w:val="Standard"/>
    <w:next w:val="Standard"/>
    <w:link w:val="IntensivesZitatZchn"/>
    <w:uiPriority w:val="30"/>
    <w:rsid w:val="002E4AAF"/>
    <w:pPr>
      <w:pBdr>
        <w:bottom w:val="single" w:sz="4" w:space="4" w:color="001E4B" w:themeColor="accent1"/>
      </w:pBdr>
      <w:spacing w:before="200" w:after="280"/>
      <w:ind w:left="936" w:right="936"/>
    </w:pPr>
    <w:rPr>
      <w:b/>
      <w:bCs/>
      <w:i/>
      <w:iCs/>
      <w:color w:val="001E4B" w:themeColor="accen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2E4AAF"/>
    <w:rPr>
      <w:rFonts w:asciiTheme="minorHAnsi" w:hAnsiTheme="minorHAnsi"/>
      <w:b/>
      <w:bCs/>
      <w:i/>
      <w:iCs/>
      <w:color w:val="001E4B" w:themeColor="accent1"/>
    </w:rPr>
  </w:style>
  <w:style w:type="character" w:styleId="SchwacherVerweis">
    <w:name w:val="Subtle Reference"/>
    <w:basedOn w:val="Absatz-Standardschriftart"/>
    <w:uiPriority w:val="31"/>
    <w:rsid w:val="002E4AAF"/>
    <w:rPr>
      <w:smallCaps/>
      <w:color w:val="725B00" w:themeColor="accent2"/>
      <w:u w:val="single"/>
    </w:rPr>
  </w:style>
  <w:style w:type="character" w:styleId="IntensiverVerweis">
    <w:name w:val="Intense Reference"/>
    <w:basedOn w:val="Absatz-Standardschriftart"/>
    <w:uiPriority w:val="32"/>
    <w:rsid w:val="002E4AAF"/>
    <w:rPr>
      <w:b/>
      <w:bCs/>
      <w:smallCaps/>
      <w:color w:val="725B00" w:themeColor="accent2"/>
      <w:spacing w:val="5"/>
      <w:u w:val="single"/>
    </w:rPr>
  </w:style>
  <w:style w:type="character" w:styleId="Buchtitel">
    <w:name w:val="Book Title"/>
    <w:basedOn w:val="Absatz-Standardschriftart"/>
    <w:uiPriority w:val="33"/>
    <w:rsid w:val="002E4AAF"/>
    <w:rPr>
      <w:b/>
      <w:bCs/>
      <w:smallCaps/>
      <w:spacing w:val="5"/>
    </w:rPr>
  </w:style>
  <w:style w:type="character" w:styleId="Hervorhebung">
    <w:name w:val="Emphasis"/>
    <w:basedOn w:val="Absatz-Standardschriftart"/>
    <w:uiPriority w:val="20"/>
    <w:qFormat/>
    <w:rsid w:val="002E4AAF"/>
    <w:rPr>
      <w:rFonts w:asciiTheme="minorHAnsi" w:hAnsiTheme="minorHAnsi"/>
      <w:i/>
      <w:iCs/>
      <w:sz w:val="24"/>
    </w:rPr>
  </w:style>
  <w:style w:type="character" w:styleId="IntensiveHervorhebung">
    <w:name w:val="Intense Emphasis"/>
    <w:basedOn w:val="Absatz-Standardschriftart"/>
    <w:uiPriority w:val="21"/>
    <w:qFormat/>
    <w:rsid w:val="002E4AAF"/>
    <w:rPr>
      <w:rFonts w:asciiTheme="minorHAnsi" w:hAnsiTheme="minorHAnsi"/>
      <w:b/>
      <w:bCs/>
      <w:i/>
      <w:iCs/>
      <w:color w:val="001E4B"/>
      <w:sz w:val="24"/>
    </w:rPr>
  </w:style>
  <w:style w:type="character" w:styleId="Fett">
    <w:name w:val="Strong"/>
    <w:basedOn w:val="Absatz-Standardschriftart"/>
    <w:uiPriority w:val="22"/>
    <w:qFormat/>
    <w:rsid w:val="002E4AAF"/>
    <w:rPr>
      <w:rFonts w:asciiTheme="minorHAnsi" w:hAnsiTheme="minorHAnsi"/>
      <w:b/>
      <w:bCs/>
      <w:color w:val="001E4B"/>
      <w:sz w:val="24"/>
    </w:rPr>
  </w:style>
  <w:style w:type="paragraph" w:styleId="KeinLeerraum">
    <w:name w:val="No Spacing"/>
    <w:uiPriority w:val="1"/>
    <w:rsid w:val="002E4AAF"/>
    <w:pPr>
      <w:spacing w:after="0" w:line="240" w:lineRule="auto"/>
    </w:pPr>
    <w:rPr>
      <w:rFonts w:asciiTheme="minorHAnsi" w:hAnsiTheme="minorHAnsi"/>
    </w:rPr>
  </w:style>
  <w:style w:type="paragraph" w:styleId="Kopfzeile">
    <w:name w:val="header"/>
    <w:basedOn w:val="Standard"/>
    <w:link w:val="KopfzeileZchn"/>
    <w:uiPriority w:val="99"/>
    <w:unhideWhenUsed/>
    <w:rsid w:val="00DF792B"/>
    <w:pPr>
      <w:pBdr>
        <w:bottom w:val="single" w:sz="4" w:space="6" w:color="001E4B"/>
      </w:pBdr>
      <w:spacing w:after="0" w:line="240" w:lineRule="auto"/>
    </w:pPr>
    <w:rPr>
      <w:color w:val="001E4B"/>
      <w:sz w:val="28"/>
    </w:rPr>
  </w:style>
  <w:style w:type="character" w:customStyle="1" w:styleId="KopfzeileZchn">
    <w:name w:val="Kopfzeile Zchn"/>
    <w:basedOn w:val="Absatz-Standardschriftart"/>
    <w:link w:val="Kopfzeile"/>
    <w:uiPriority w:val="99"/>
    <w:rsid w:val="00DF792B"/>
    <w:rPr>
      <w:rFonts w:asciiTheme="minorHAnsi" w:hAnsiTheme="minorHAnsi"/>
      <w:color w:val="001E4B"/>
      <w:sz w:val="28"/>
    </w:rPr>
  </w:style>
  <w:style w:type="paragraph" w:styleId="Fuzeile">
    <w:name w:val="footer"/>
    <w:basedOn w:val="Standard"/>
    <w:link w:val="FuzeileZchn"/>
    <w:uiPriority w:val="99"/>
    <w:unhideWhenUsed/>
    <w:rsid w:val="00DF792B"/>
    <w:pPr>
      <w:pBdr>
        <w:top w:val="single" w:sz="4" w:space="6" w:color="001E4B"/>
      </w:pBdr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F792B"/>
    <w:rPr>
      <w:rFonts w:asciiTheme="minorHAnsi" w:hAnsiTheme="minorHAnsi"/>
    </w:rPr>
  </w:style>
  <w:style w:type="paragraph" w:styleId="Verzeichnis3">
    <w:name w:val="toc 3"/>
    <w:basedOn w:val="Standard"/>
    <w:next w:val="Standard"/>
    <w:autoRedefine/>
    <w:uiPriority w:val="39"/>
    <w:unhideWhenUsed/>
    <w:rsid w:val="00D17B2D"/>
    <w:pPr>
      <w:spacing w:after="0"/>
      <w:ind w:left="482"/>
    </w:pPr>
  </w:style>
  <w:style w:type="paragraph" w:customStyle="1" w:styleId="Anhangberschrift1">
    <w:name w:val="Anhangüberschrift 1"/>
    <w:basedOn w:val="berschrift1"/>
    <w:next w:val="Standard"/>
    <w:link w:val="Anhangberschrift1Zchn"/>
    <w:qFormat/>
    <w:rsid w:val="00E85C8E"/>
    <w:pPr>
      <w:numPr>
        <w:numId w:val="2"/>
      </w:numPr>
    </w:pPr>
  </w:style>
  <w:style w:type="paragraph" w:customStyle="1" w:styleId="LeereKopfzeile">
    <w:name w:val="LeereKopfzeile"/>
    <w:basedOn w:val="Kopfzeile"/>
    <w:rsid w:val="00CB294F"/>
    <w:pPr>
      <w:pBdr>
        <w:bottom w:val="none" w:sz="0" w:space="0" w:color="auto"/>
      </w:pBdr>
    </w:pPr>
  </w:style>
  <w:style w:type="paragraph" w:customStyle="1" w:styleId="LeereFuzeile">
    <w:name w:val="LeereFußzeile"/>
    <w:basedOn w:val="Fuzeile"/>
    <w:rsid w:val="001F6E85"/>
    <w:pPr>
      <w:pBdr>
        <w:top w:val="none" w:sz="0" w:space="0" w:color="auto"/>
      </w:pBdr>
    </w:pPr>
  </w:style>
  <w:style w:type="paragraph" w:customStyle="1" w:styleId="ImpressumSeite2">
    <w:name w:val="Impressum Seite 2"/>
    <w:basedOn w:val="Standard"/>
    <w:rsid w:val="003A42D8"/>
    <w:pPr>
      <w:tabs>
        <w:tab w:val="left" w:pos="737"/>
      </w:tabs>
      <w:spacing w:line="240" w:lineRule="auto"/>
      <w:contextualSpacing/>
      <w:jc w:val="left"/>
    </w:pPr>
    <w:rPr>
      <w:sz w:val="20"/>
    </w:rPr>
  </w:style>
  <w:style w:type="character" w:styleId="Platzhaltertext">
    <w:name w:val="Placeholder Text"/>
    <w:basedOn w:val="Absatz-Standardschriftart"/>
    <w:uiPriority w:val="99"/>
    <w:semiHidden/>
    <w:rsid w:val="00F178EA"/>
    <w:rPr>
      <w:color w:val="808080"/>
    </w:rPr>
  </w:style>
  <w:style w:type="paragraph" w:customStyle="1" w:styleId="Textdatei-normal">
    <w:name w:val="Textdatei - normal"/>
    <w:basedOn w:val="Standard"/>
    <w:link w:val="Textdatei-normalZchn"/>
    <w:qFormat/>
    <w:rsid w:val="00B15C8D"/>
    <w:pPr>
      <w:keepNext/>
      <w:keepLines/>
      <w:pBdr>
        <w:top w:val="single" w:sz="4" w:space="6" w:color="auto"/>
        <w:left w:val="single" w:sz="4" w:space="6" w:color="auto"/>
        <w:bottom w:val="single" w:sz="4" w:space="6" w:color="auto"/>
        <w:right w:val="single" w:sz="4" w:space="6" w:color="auto"/>
      </w:pBdr>
      <w:shd w:val="clear" w:color="auto" w:fill="E6E6E6"/>
      <w:spacing w:before="120" w:after="120" w:line="240" w:lineRule="auto"/>
      <w:contextualSpacing/>
    </w:pPr>
    <w:rPr>
      <w:rFonts w:ascii="Courier New" w:hAnsi="Courier New"/>
      <w:noProof/>
    </w:rPr>
  </w:style>
  <w:style w:type="paragraph" w:customStyle="1" w:styleId="Textdatei-klein">
    <w:name w:val="Textdatei - klein"/>
    <w:basedOn w:val="Textdatei-normal"/>
    <w:link w:val="Textdatei-kleinZchn"/>
    <w:qFormat/>
    <w:rsid w:val="00B15C8D"/>
    <w:rPr>
      <w:sz w:val="16"/>
    </w:rPr>
  </w:style>
  <w:style w:type="paragraph" w:styleId="NurText">
    <w:name w:val="Plain Text"/>
    <w:basedOn w:val="Standard"/>
    <w:link w:val="NurTextZchn"/>
    <w:uiPriority w:val="99"/>
    <w:unhideWhenUsed/>
    <w:qFormat/>
    <w:rsid w:val="005D5917"/>
    <w:pPr>
      <w:keepNext/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pacing w:after="120" w:line="240" w:lineRule="auto"/>
      <w:contextualSpacing/>
    </w:pPr>
    <w:rPr>
      <w:rFonts w:ascii="Courier New" w:hAnsi="Courier New" w:cs="Consolas"/>
      <w:noProof/>
      <w:sz w:val="20"/>
      <w:szCs w:val="21"/>
    </w:rPr>
  </w:style>
  <w:style w:type="character" w:customStyle="1" w:styleId="NurTextZchn">
    <w:name w:val="Nur Text Zchn"/>
    <w:basedOn w:val="Absatz-Standardschriftart"/>
    <w:link w:val="NurText"/>
    <w:uiPriority w:val="99"/>
    <w:rsid w:val="005D5917"/>
    <w:rPr>
      <w:rFonts w:ascii="Courier New" w:hAnsi="Courier New" w:cs="Consolas"/>
      <w:noProof/>
      <w:sz w:val="20"/>
      <w:szCs w:val="21"/>
    </w:rPr>
  </w:style>
  <w:style w:type="paragraph" w:styleId="Listenabsatz">
    <w:name w:val="List Paragraph"/>
    <w:basedOn w:val="Standard"/>
    <w:uiPriority w:val="34"/>
    <w:qFormat/>
    <w:rsid w:val="003A42D8"/>
    <w:pPr>
      <w:ind w:left="720"/>
      <w:contextualSpacing/>
    </w:pPr>
  </w:style>
  <w:style w:type="paragraph" w:customStyle="1" w:styleId="Bildtextvorher">
    <w:name w:val="Bildtext vorher"/>
    <w:basedOn w:val="Standard"/>
    <w:link w:val="BildtextvorherZchn"/>
    <w:qFormat/>
    <w:rsid w:val="00FE7772"/>
    <w:pPr>
      <w:keepNext/>
    </w:pPr>
  </w:style>
  <w:style w:type="character" w:customStyle="1" w:styleId="Tastenkombination">
    <w:name w:val="Tastenkombination"/>
    <w:basedOn w:val="Absatz-Standardschriftart"/>
    <w:uiPriority w:val="1"/>
    <w:qFormat/>
    <w:rsid w:val="00FC2C83"/>
    <w:rPr>
      <w:rFonts w:ascii="Courier New" w:hAnsi="Courier New" w:cstheme="minorHAnsi"/>
    </w:rPr>
  </w:style>
  <w:style w:type="paragraph" w:customStyle="1" w:styleId="Anhangberschrift2">
    <w:name w:val="Anhangüberschrift 2"/>
    <w:basedOn w:val="berschrift2"/>
    <w:next w:val="Standard"/>
    <w:link w:val="Anhangberschrift2Zchn"/>
    <w:qFormat/>
    <w:rsid w:val="003A6F9C"/>
    <w:pPr>
      <w:numPr>
        <w:numId w:val="2"/>
      </w:numPr>
    </w:pPr>
  </w:style>
  <w:style w:type="numbering" w:customStyle="1" w:styleId="Kapitelnummerierung">
    <w:name w:val="Kapitelnummerierung"/>
    <w:uiPriority w:val="99"/>
    <w:rsid w:val="00964EE7"/>
    <w:pPr>
      <w:numPr>
        <w:numId w:val="1"/>
      </w:numPr>
    </w:pPr>
  </w:style>
  <w:style w:type="character" w:customStyle="1" w:styleId="Anhangberschrift1Zchn">
    <w:name w:val="Anhangüberschrift 1 Zchn"/>
    <w:basedOn w:val="berschrift1Zchn"/>
    <w:link w:val="Anhangberschrift1"/>
    <w:rsid w:val="00DB6716"/>
    <w:rPr>
      <w:rFonts w:asciiTheme="majorHAnsi" w:eastAsiaTheme="majorEastAsia" w:hAnsiTheme="majorHAnsi" w:cstheme="majorBidi"/>
      <w:b/>
      <w:color w:val="001E4B"/>
      <w:sz w:val="32"/>
      <w:szCs w:val="32"/>
    </w:rPr>
  </w:style>
  <w:style w:type="character" w:customStyle="1" w:styleId="Anhangberschrift2Zchn">
    <w:name w:val="Anhangüberschrift 2 Zchn"/>
    <w:basedOn w:val="berschrift2Zchn"/>
    <w:link w:val="Anhangberschrift2"/>
    <w:rsid w:val="00DB6716"/>
    <w:rPr>
      <w:rFonts w:asciiTheme="majorHAnsi" w:eastAsiaTheme="majorEastAsia" w:hAnsiTheme="majorHAnsi" w:cstheme="majorBidi"/>
      <w:b/>
      <w:color w:val="001E4B"/>
      <w:sz w:val="28"/>
      <w:szCs w:val="26"/>
    </w:rPr>
  </w:style>
  <w:style w:type="character" w:customStyle="1" w:styleId="Textdatei-normalZchn">
    <w:name w:val="Textdatei - normal Zchn"/>
    <w:basedOn w:val="Absatz-Standardschriftart"/>
    <w:link w:val="Textdatei-normal"/>
    <w:rsid w:val="00DB6716"/>
    <w:rPr>
      <w:rFonts w:ascii="Courier New" w:hAnsi="Courier New"/>
      <w:noProof/>
      <w:shd w:val="clear" w:color="auto" w:fill="E6E6E6"/>
    </w:rPr>
  </w:style>
  <w:style w:type="character" w:customStyle="1" w:styleId="Textdatei-kleinZchn">
    <w:name w:val="Textdatei - klein Zchn"/>
    <w:basedOn w:val="Textdatei-normalZchn"/>
    <w:link w:val="Textdatei-klein"/>
    <w:rsid w:val="00DB6716"/>
    <w:rPr>
      <w:rFonts w:ascii="Courier New" w:hAnsi="Courier New"/>
      <w:noProof/>
      <w:sz w:val="16"/>
      <w:shd w:val="clear" w:color="auto" w:fill="E6E6E6"/>
    </w:rPr>
  </w:style>
  <w:style w:type="character" w:customStyle="1" w:styleId="BildtextvorherZchn">
    <w:name w:val="Bildtext vorher Zchn"/>
    <w:basedOn w:val="Absatz-Standardschriftart"/>
    <w:link w:val="Bildtextvorher"/>
    <w:rsid w:val="00DB6716"/>
    <w:rPr>
      <w:rFonts w:asciiTheme="minorHAnsi" w:hAnsiTheme="minorHAnsi"/>
    </w:rPr>
  </w:style>
  <w:style w:type="paragraph" w:customStyle="1" w:styleId="Anhangberschrift3">
    <w:name w:val="Anhangüberschrift 3"/>
    <w:basedOn w:val="berschrift3"/>
    <w:next w:val="Standard"/>
    <w:link w:val="Anhangberschrift3Zchn"/>
    <w:qFormat/>
    <w:rsid w:val="003A6F9C"/>
    <w:pPr>
      <w:numPr>
        <w:numId w:val="2"/>
      </w:numPr>
    </w:pPr>
  </w:style>
  <w:style w:type="character" w:customStyle="1" w:styleId="Anhangberschrift3Zchn">
    <w:name w:val="Anhangüberschrift 3 Zchn"/>
    <w:basedOn w:val="berschrift3Zchn"/>
    <w:link w:val="Anhangberschrift3"/>
    <w:rsid w:val="003A6F9C"/>
    <w:rPr>
      <w:rFonts w:asciiTheme="majorHAnsi" w:eastAsiaTheme="majorEastAsia" w:hAnsiTheme="majorHAnsi" w:cstheme="majorBidi"/>
      <w:b/>
      <w:color w:val="001E4B"/>
    </w:rPr>
  </w:style>
  <w:style w:type="character" w:customStyle="1" w:styleId="nodelabelbox">
    <w:name w:val="nodelabelbox"/>
    <w:basedOn w:val="Absatz-Standardschriftart"/>
    <w:rsid w:val="00780824"/>
  </w:style>
  <w:style w:type="character" w:customStyle="1" w:styleId="nodetag">
    <w:name w:val="nodetag"/>
    <w:basedOn w:val="Absatz-Standardschriftart"/>
    <w:rsid w:val="00780824"/>
  </w:style>
  <w:style w:type="character" w:customStyle="1" w:styleId="nodeattr">
    <w:name w:val="nodeattr"/>
    <w:basedOn w:val="Absatz-Standardschriftart"/>
    <w:rsid w:val="00780824"/>
  </w:style>
  <w:style w:type="character" w:customStyle="1" w:styleId="nodename">
    <w:name w:val="nodename"/>
    <w:basedOn w:val="Absatz-Standardschriftart"/>
    <w:rsid w:val="00780824"/>
  </w:style>
  <w:style w:type="character" w:customStyle="1" w:styleId="nodevalue">
    <w:name w:val="nodevalue"/>
    <w:basedOn w:val="Absatz-Standardschriftart"/>
    <w:rsid w:val="00780824"/>
  </w:style>
  <w:style w:type="character" w:customStyle="1" w:styleId="nodebracket">
    <w:name w:val="nodebracket"/>
    <w:basedOn w:val="Absatz-Standardschriftart"/>
    <w:rsid w:val="00780824"/>
  </w:style>
  <w:style w:type="character" w:styleId="HTMLCode">
    <w:name w:val="HTML Code"/>
    <w:basedOn w:val="Absatz-Standardschriftart"/>
    <w:uiPriority w:val="99"/>
    <w:semiHidden/>
    <w:unhideWhenUsed/>
    <w:rsid w:val="00780824"/>
    <w:rPr>
      <w:rFonts w:ascii="Courier New" w:eastAsia="Times New Roman" w:hAnsi="Courier New" w:cs="Courier New"/>
      <w:sz w:val="20"/>
      <w:szCs w:val="20"/>
    </w:rPr>
  </w:style>
  <w:style w:type="character" w:styleId="HTMLVariable">
    <w:name w:val="HTML Variable"/>
    <w:basedOn w:val="Absatz-Standardschriftart"/>
    <w:uiPriority w:val="99"/>
    <w:semiHidden/>
    <w:unhideWhenUsed/>
    <w:rsid w:val="00780824"/>
    <w:rPr>
      <w:i/>
      <w:iCs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450D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zh-CN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450DE6"/>
    <w:rPr>
      <w:rFonts w:ascii="Courier New" w:eastAsia="Times New Roman" w:hAnsi="Courier New" w:cs="Courier New"/>
      <w:sz w:val="20"/>
      <w:szCs w:val="20"/>
      <w:lang w:eastAsia="zh-CN"/>
    </w:rPr>
  </w:style>
  <w:style w:type="character" w:customStyle="1" w:styleId="token">
    <w:name w:val="token"/>
    <w:basedOn w:val="Absatz-Standardschriftart"/>
    <w:rsid w:val="00450DE6"/>
  </w:style>
  <w:style w:type="paragraph" w:styleId="Verzeichnis4">
    <w:name w:val="toc 4"/>
    <w:basedOn w:val="Standard"/>
    <w:next w:val="Standard"/>
    <w:autoRedefine/>
    <w:uiPriority w:val="39"/>
    <w:unhideWhenUsed/>
    <w:rsid w:val="00431F1C"/>
    <w:pPr>
      <w:spacing w:after="100" w:line="276" w:lineRule="auto"/>
      <w:ind w:left="660"/>
      <w:jc w:val="left"/>
    </w:pPr>
    <w:rPr>
      <w:rFonts w:eastAsiaTheme="minorEastAsia"/>
      <w:sz w:val="22"/>
      <w:szCs w:val="22"/>
      <w:lang w:eastAsia="zh-CN"/>
    </w:rPr>
  </w:style>
  <w:style w:type="paragraph" w:styleId="Verzeichnis5">
    <w:name w:val="toc 5"/>
    <w:basedOn w:val="Standard"/>
    <w:next w:val="Standard"/>
    <w:autoRedefine/>
    <w:uiPriority w:val="39"/>
    <w:unhideWhenUsed/>
    <w:rsid w:val="00431F1C"/>
    <w:pPr>
      <w:spacing w:after="100" w:line="276" w:lineRule="auto"/>
      <w:ind w:left="880"/>
      <w:jc w:val="left"/>
    </w:pPr>
    <w:rPr>
      <w:rFonts w:eastAsiaTheme="minorEastAsia"/>
      <w:sz w:val="22"/>
      <w:szCs w:val="22"/>
      <w:lang w:eastAsia="zh-CN"/>
    </w:rPr>
  </w:style>
  <w:style w:type="paragraph" w:styleId="Verzeichnis6">
    <w:name w:val="toc 6"/>
    <w:basedOn w:val="Standard"/>
    <w:next w:val="Standard"/>
    <w:autoRedefine/>
    <w:uiPriority w:val="39"/>
    <w:unhideWhenUsed/>
    <w:rsid w:val="00431F1C"/>
    <w:pPr>
      <w:spacing w:after="100" w:line="276" w:lineRule="auto"/>
      <w:ind w:left="1100"/>
      <w:jc w:val="left"/>
    </w:pPr>
    <w:rPr>
      <w:rFonts w:eastAsiaTheme="minorEastAsia"/>
      <w:sz w:val="22"/>
      <w:szCs w:val="22"/>
      <w:lang w:eastAsia="zh-CN"/>
    </w:rPr>
  </w:style>
  <w:style w:type="paragraph" w:styleId="Verzeichnis7">
    <w:name w:val="toc 7"/>
    <w:basedOn w:val="Standard"/>
    <w:next w:val="Standard"/>
    <w:autoRedefine/>
    <w:uiPriority w:val="39"/>
    <w:unhideWhenUsed/>
    <w:rsid w:val="00431F1C"/>
    <w:pPr>
      <w:spacing w:after="100" w:line="276" w:lineRule="auto"/>
      <w:ind w:left="1320"/>
      <w:jc w:val="left"/>
    </w:pPr>
    <w:rPr>
      <w:rFonts w:eastAsiaTheme="minorEastAsia"/>
      <w:sz w:val="22"/>
      <w:szCs w:val="22"/>
      <w:lang w:eastAsia="zh-CN"/>
    </w:rPr>
  </w:style>
  <w:style w:type="paragraph" w:styleId="Verzeichnis8">
    <w:name w:val="toc 8"/>
    <w:basedOn w:val="Standard"/>
    <w:next w:val="Standard"/>
    <w:autoRedefine/>
    <w:uiPriority w:val="39"/>
    <w:unhideWhenUsed/>
    <w:rsid w:val="00431F1C"/>
    <w:pPr>
      <w:spacing w:after="100" w:line="276" w:lineRule="auto"/>
      <w:ind w:left="1540"/>
      <w:jc w:val="left"/>
    </w:pPr>
    <w:rPr>
      <w:rFonts w:eastAsiaTheme="minorEastAsia"/>
      <w:sz w:val="22"/>
      <w:szCs w:val="22"/>
      <w:lang w:eastAsia="zh-CN"/>
    </w:rPr>
  </w:style>
  <w:style w:type="paragraph" w:styleId="Verzeichnis9">
    <w:name w:val="toc 9"/>
    <w:basedOn w:val="Standard"/>
    <w:next w:val="Standard"/>
    <w:autoRedefine/>
    <w:uiPriority w:val="39"/>
    <w:unhideWhenUsed/>
    <w:rsid w:val="00431F1C"/>
    <w:pPr>
      <w:spacing w:after="100" w:line="276" w:lineRule="auto"/>
      <w:ind w:left="1760"/>
      <w:jc w:val="left"/>
    </w:pPr>
    <w:rPr>
      <w:rFonts w:eastAsiaTheme="minorEastAsia"/>
      <w:sz w:val="22"/>
      <w:szCs w:val="22"/>
      <w:lang w:eastAsia="zh-CN"/>
    </w:rPr>
  </w:style>
  <w:style w:type="paragraph" w:styleId="StandardWeb">
    <w:name w:val="Normal (Web)"/>
    <w:basedOn w:val="Standard"/>
    <w:uiPriority w:val="99"/>
    <w:semiHidden/>
    <w:unhideWhenUsed/>
    <w:rsid w:val="003D310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eastAsia="zh-CN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0C4C83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0C4C83"/>
    <w:rPr>
      <w:rFonts w:asciiTheme="minorHAnsi" w:hAnsiTheme="minorHAnsi"/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0C4C83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285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4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66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34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wmf"/><Relationship Id="rId18" Type="http://schemas.openxmlformats.org/officeDocument/2006/relationships/footer" Target="footer2.xml"/><Relationship Id="rId3" Type="http://schemas.openxmlformats.org/officeDocument/2006/relationships/numbering" Target="numbering.xml"/><Relationship Id="rId21" Type="http://schemas.openxmlformats.org/officeDocument/2006/relationships/header" Target="header4.xml"/><Relationship Id="rId7" Type="http://schemas.openxmlformats.org/officeDocument/2006/relationships/webSettings" Target="webSettings.xml"/><Relationship Id="rId12" Type="http://schemas.openxmlformats.org/officeDocument/2006/relationships/image" Target="media/image3.jpg"/><Relationship Id="rId17" Type="http://schemas.openxmlformats.org/officeDocument/2006/relationships/footer" Target="footer1.xml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wmf"/><Relationship Id="rId24" Type="http://schemas.openxmlformats.org/officeDocument/2006/relationships/glossaryDocument" Target="glossary/document.xml"/><Relationship Id="rId5" Type="http://schemas.microsoft.com/office/2007/relationships/stylesWithEffects" Target="stylesWithEffects.xml"/><Relationship Id="rId15" Type="http://schemas.openxmlformats.org/officeDocument/2006/relationships/header" Target="header1.xml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oter" Target="footer4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Vorlagen2010\LGV_Diverses\Dokumentationen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6F67787498EB4413965CBF709D41CB9B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0C4D65F0-2F87-4278-8438-924D52F6FB43}"/>
      </w:docPartPr>
      <w:docPartBody>
        <w:p w:rsidR="004103CA" w:rsidRDefault="004103CA">
          <w:pPr>
            <w:pStyle w:val="6F67787498EB4413965CBF709D41CB9B"/>
          </w:pPr>
          <w:r w:rsidRPr="005C2105">
            <w:rPr>
              <w:rStyle w:val="Platzhaltertext"/>
            </w:rPr>
            <w:t>[Autor]</w:t>
          </w:r>
        </w:p>
      </w:docPartBody>
    </w:docPart>
    <w:docPart>
      <w:docPartPr>
        <w:name w:val="58B4FDF8364B4E1DB6EE17B2A83B60BA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F3120DDF-43F0-4030-B256-DB87F5278133}"/>
      </w:docPartPr>
      <w:docPartBody>
        <w:p w:rsidR="004103CA" w:rsidRDefault="004103CA">
          <w:pPr>
            <w:pStyle w:val="58B4FDF8364B4E1DB6EE17B2A83B60BA"/>
          </w:pPr>
          <w:r w:rsidRPr="005C2105">
            <w:rPr>
              <w:rStyle w:val="Platzhaltertext"/>
            </w:rPr>
            <w:t>[Firma]</w:t>
          </w:r>
        </w:p>
      </w:docPartBody>
    </w:docPart>
    <w:docPart>
      <w:docPartPr>
        <w:name w:val="3DC9079AEB23498AB19531E9EE795055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C2C36D7E-B669-4AF0-8F0B-81452A8B1273}"/>
      </w:docPartPr>
      <w:docPartBody>
        <w:p w:rsidR="004103CA" w:rsidRDefault="004103CA">
          <w:pPr>
            <w:pStyle w:val="3DC9079AEB23498AB19531E9EE795055"/>
          </w:pPr>
          <w:r w:rsidRPr="005C2105">
            <w:rPr>
              <w:rStyle w:val="Platzhaltertext"/>
            </w:rPr>
            <w:t>[Firmenadresse]</w:t>
          </w:r>
        </w:p>
      </w:docPartBody>
    </w:docPart>
    <w:docPart>
      <w:docPartPr>
        <w:name w:val="0F98EF02D8294B7CB23296B0FFABC637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B1449CA1-537D-4F50-BA2B-96279DA12FAA}"/>
      </w:docPartPr>
      <w:docPartBody>
        <w:p w:rsidR="004103CA" w:rsidRDefault="004103CA">
          <w:pPr>
            <w:pStyle w:val="0F98EF02D8294B7CB23296B0FFABC637"/>
          </w:pPr>
          <w:r w:rsidRPr="005C2105">
            <w:rPr>
              <w:rStyle w:val="Platzhaltertext"/>
            </w:rPr>
            <w:t>[Firmentelefonnummer]</w:t>
          </w:r>
        </w:p>
      </w:docPartBody>
    </w:docPart>
    <w:docPart>
      <w:docPartPr>
        <w:name w:val="12E46C1F64D947A589429B8B54FDB451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76AA3B14-EBE6-4865-805F-CD967748DAE7}"/>
      </w:docPartPr>
      <w:docPartBody>
        <w:p w:rsidR="004103CA" w:rsidRDefault="004103CA">
          <w:pPr>
            <w:pStyle w:val="12E46C1F64D947A589429B8B54FDB451"/>
          </w:pPr>
          <w:r w:rsidRPr="005C2105">
            <w:rPr>
              <w:rStyle w:val="Platzhaltertext"/>
            </w:rPr>
            <w:t>[Firmen-E-Mail-Adresse]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03CA"/>
    <w:rsid w:val="002F6638"/>
    <w:rsid w:val="0034054A"/>
    <w:rsid w:val="004103CA"/>
    <w:rsid w:val="004673D7"/>
    <w:rsid w:val="004A4805"/>
    <w:rsid w:val="004D6E9A"/>
    <w:rsid w:val="00500163"/>
    <w:rsid w:val="00553285"/>
    <w:rsid w:val="00553CAA"/>
    <w:rsid w:val="005A5456"/>
    <w:rsid w:val="005D3F0D"/>
    <w:rsid w:val="00704C3F"/>
    <w:rsid w:val="00812B43"/>
    <w:rsid w:val="00940CAF"/>
    <w:rsid w:val="00963D9E"/>
    <w:rsid w:val="0097153C"/>
    <w:rsid w:val="00986BB2"/>
    <w:rsid w:val="009D2D75"/>
    <w:rsid w:val="009F3A8B"/>
    <w:rsid w:val="009F480F"/>
    <w:rsid w:val="00A13012"/>
    <w:rsid w:val="00A728EC"/>
    <w:rsid w:val="00A90735"/>
    <w:rsid w:val="00B77DAD"/>
    <w:rsid w:val="00C71538"/>
    <w:rsid w:val="00C75604"/>
    <w:rsid w:val="00D57613"/>
    <w:rsid w:val="00D63BF3"/>
    <w:rsid w:val="00E01555"/>
    <w:rsid w:val="00EB7102"/>
    <w:rsid w:val="00F95B4E"/>
    <w:rsid w:val="00FD1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-Standardschriftart"/>
    <w:uiPriority w:val="99"/>
    <w:semiHidden/>
    <w:rPr>
      <w:color w:val="808080"/>
    </w:rPr>
  </w:style>
  <w:style w:type="paragraph" w:customStyle="1" w:styleId="6F67787498EB4413965CBF709D41CB9B">
    <w:name w:val="6F67787498EB4413965CBF709D41CB9B"/>
  </w:style>
  <w:style w:type="paragraph" w:customStyle="1" w:styleId="58B4FDF8364B4E1DB6EE17B2A83B60BA">
    <w:name w:val="58B4FDF8364B4E1DB6EE17B2A83B60BA"/>
  </w:style>
  <w:style w:type="paragraph" w:customStyle="1" w:styleId="3DC9079AEB23498AB19531E9EE795055">
    <w:name w:val="3DC9079AEB23498AB19531E9EE795055"/>
  </w:style>
  <w:style w:type="paragraph" w:customStyle="1" w:styleId="0F98EF02D8294B7CB23296B0FFABC637">
    <w:name w:val="0F98EF02D8294B7CB23296B0FFABC637"/>
  </w:style>
  <w:style w:type="paragraph" w:customStyle="1" w:styleId="8ACBCF8ADDB042F8A46B665C2381A4DA">
    <w:name w:val="8ACBCF8ADDB042F8A46B665C2381A4DA"/>
  </w:style>
  <w:style w:type="paragraph" w:customStyle="1" w:styleId="12E46C1F64D947A589429B8B54FDB451">
    <w:name w:val="12E46C1F64D947A589429B8B54FDB451"/>
  </w:style>
  <w:style w:type="paragraph" w:customStyle="1" w:styleId="5E1D36C1D8214873B1DE9E74E3BBB9E9">
    <w:name w:val="5E1D36C1D8214873B1DE9E74E3BBB9E9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-Standardschriftart"/>
    <w:uiPriority w:val="99"/>
    <w:semiHidden/>
    <w:rPr>
      <w:color w:val="808080"/>
    </w:rPr>
  </w:style>
  <w:style w:type="paragraph" w:customStyle="1" w:styleId="6F67787498EB4413965CBF709D41CB9B">
    <w:name w:val="6F67787498EB4413965CBF709D41CB9B"/>
  </w:style>
  <w:style w:type="paragraph" w:customStyle="1" w:styleId="58B4FDF8364B4E1DB6EE17B2A83B60BA">
    <w:name w:val="58B4FDF8364B4E1DB6EE17B2A83B60BA"/>
  </w:style>
  <w:style w:type="paragraph" w:customStyle="1" w:styleId="3DC9079AEB23498AB19531E9EE795055">
    <w:name w:val="3DC9079AEB23498AB19531E9EE795055"/>
  </w:style>
  <w:style w:type="paragraph" w:customStyle="1" w:styleId="0F98EF02D8294B7CB23296B0FFABC637">
    <w:name w:val="0F98EF02D8294B7CB23296B0FFABC637"/>
  </w:style>
  <w:style w:type="paragraph" w:customStyle="1" w:styleId="8ACBCF8ADDB042F8A46B665C2381A4DA">
    <w:name w:val="8ACBCF8ADDB042F8A46B665C2381A4DA"/>
  </w:style>
  <w:style w:type="paragraph" w:customStyle="1" w:styleId="12E46C1F64D947A589429B8B54FDB451">
    <w:name w:val="12E46C1F64D947A589429B8B54FDB451"/>
  </w:style>
  <w:style w:type="paragraph" w:customStyle="1" w:styleId="5E1D36C1D8214873B1DE9E74E3BBB9E9">
    <w:name w:val="5E1D36C1D8214873B1DE9E74E3BBB9E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FHH">
  <a:themeElements>
    <a:clrScheme name="FHH">
      <a:dk1>
        <a:sysClr val="windowText" lastClr="000000"/>
      </a:dk1>
      <a:lt1>
        <a:sysClr val="window" lastClr="FFFFFF"/>
      </a:lt1>
      <a:dk2>
        <a:srgbClr val="001E4B"/>
      </a:dk2>
      <a:lt2>
        <a:srgbClr val="EEECE1"/>
      </a:lt2>
      <a:accent1>
        <a:srgbClr val="001E4B"/>
      </a:accent1>
      <a:accent2>
        <a:srgbClr val="725B00"/>
      </a:accent2>
      <a:accent3>
        <a:srgbClr val="722D00"/>
      </a:accent3>
      <a:accent4>
        <a:srgbClr val="E10019"/>
      </a:accent4>
      <a:accent5>
        <a:srgbClr val="00957C"/>
      </a:accent5>
      <a:accent6>
        <a:srgbClr val="A0DE00"/>
      </a:accent6>
      <a:hlink>
        <a:srgbClr val="005BE2"/>
      </a:hlink>
      <a:folHlink>
        <a:srgbClr val="BC00BC"/>
      </a:folHlink>
    </a:clrScheme>
    <a:fontScheme name="FHH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Neuenfelder Straße 19
21109 Hamburg</CompanyAddress>
  <CompanyPhone>+49 40 428.26-5638</CompanyPhone>
  <CompanyFax>+49 40 4279-26111</CompanyFax>
  <CompanyEmail>robert.dietzel@gv.hamburg.de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045D5FD-D40B-4556-95EB-436F294806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Dokumentationen.dotm</Template>
  <TotalTime>0</TotalTime>
  <Pages>4</Pages>
  <Words>86</Words>
  <Characters>546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Dokumentation</vt:lpstr>
    </vt:vector>
  </TitlesOfParts>
  <Company>Landesbetrieb Geoinformation und Vermessung</Company>
  <LinksUpToDate>false</LinksUpToDate>
  <CharactersWithSpaces>631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Dokumentation</dc:title>
  <dc:subject>Touchtable DIPAS</dc:subject>
  <dc:creator>Dietzel, Robert</dc:creator>
  <cp:keywords>Dokumentation;Vorlage;Word</cp:keywords>
  <dc:description>Inbetriebnahme und Konfiguration des Touchtables für DIPAS
Stand: Januar 2019</dc:description>
  <cp:lastModifiedBy>Dietzel, Robert</cp:lastModifiedBy>
  <cp:revision>5</cp:revision>
  <cp:lastPrinted>2014-06-06T07:14:00Z</cp:lastPrinted>
  <dcterms:created xsi:type="dcterms:W3CDTF">2019-01-30T12:09:00Z</dcterms:created>
  <dcterms:modified xsi:type="dcterms:W3CDTF">2019-01-30T12:31:00Z</dcterms:modified>
  <cp:category>Dokumentation</cp:category>
</cp:coreProperties>
</file>